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82C001" w14:textId="12F054B2" w:rsidR="00E81978" w:rsidRDefault="00F340F2">
      <w:pPr>
        <w:pStyle w:val="Title"/>
      </w:pPr>
      <w:sdt>
        <w:sdtPr>
          <w:alias w:val="Title:"/>
          <w:tag w:val="Title:"/>
          <w:id w:val="726351117"/>
          <w:placeholder>
            <w:docPart w:val="8A951D0E062D478D9C6E41E4F0183DFD"/>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A568A2">
            <w:t>Predict whether to Invest a Pub Business in Canada</w:t>
          </w:r>
        </w:sdtContent>
      </w:sdt>
    </w:p>
    <w:p w14:paraId="390CBE08" w14:textId="1C64AAF8" w:rsidR="00B823AA" w:rsidRDefault="00127F7C" w:rsidP="00B823AA">
      <w:pPr>
        <w:pStyle w:val="Title2"/>
      </w:pPr>
      <w:r>
        <w:t>Eric M. H. Goh</w:t>
      </w:r>
    </w:p>
    <w:p w14:paraId="38E30050" w14:textId="3FDF0B0C" w:rsidR="00E81978" w:rsidRDefault="00127F7C" w:rsidP="00B823AA">
      <w:pPr>
        <w:pStyle w:val="Title2"/>
      </w:pPr>
      <w:r>
        <w:t>SVBook.com and EMHAcademy.com</w:t>
      </w:r>
    </w:p>
    <w:sdt>
      <w:sdtPr>
        <w:alias w:val="Author Note:"/>
        <w:tag w:val="Author Note:"/>
        <w:id w:val="266668659"/>
        <w:placeholder>
          <w:docPart w:val="21102106354F4CD498522D887259B3C6"/>
        </w:placeholder>
        <w:temporary/>
        <w:showingPlcHdr/>
        <w15:appearance w15:val="hidden"/>
      </w:sdtPr>
      <w:sdtEndPr/>
      <w:sdtContent>
        <w:p w14:paraId="778FDADF" w14:textId="77777777" w:rsidR="00E81978" w:rsidRDefault="005D3A03">
          <w:pPr>
            <w:pStyle w:val="Title"/>
          </w:pPr>
          <w:r>
            <w:t>Author Note</w:t>
          </w:r>
        </w:p>
      </w:sdtContent>
    </w:sdt>
    <w:sdt>
      <w:sdtPr>
        <w:alias w:val="Include any grant/funding information and a complete correspondence address:"/>
        <w:tag w:val="Include any grant/funding information and a complete correspondence address:"/>
        <w:id w:val="716785028"/>
        <w:placeholder>
          <w:docPart w:val="5ADF13EC902142308195432C953CE773"/>
        </w:placeholder>
        <w:temporary/>
        <w:showingPlcHdr/>
        <w15:appearance w15:val="hidden"/>
        <w:text/>
      </w:sdtPr>
      <w:sdtEndPr/>
      <w:sdtContent>
        <w:p w14:paraId="64CC86BC" w14:textId="77777777" w:rsidR="00E81978" w:rsidRDefault="005D3A03" w:rsidP="00B823AA">
          <w:pPr>
            <w:pStyle w:val="Title2"/>
          </w:pPr>
          <w:r>
            <w:t>[Include any grant/funding information and a complete correspondence address.]</w:t>
          </w:r>
        </w:p>
      </w:sdtContent>
    </w:sdt>
    <w:sdt>
      <w:sdtPr>
        <w:alias w:val="Abstract:"/>
        <w:tag w:val="Abstract:"/>
        <w:id w:val="202146031"/>
        <w:placeholder>
          <w:docPart w:val="D6222FDC6B2747DCAA8DBE751384BA15"/>
        </w:placeholder>
        <w:temporary/>
        <w:showingPlcHdr/>
        <w15:appearance w15:val="hidden"/>
      </w:sdtPr>
      <w:sdtEndPr/>
      <w:sdtContent>
        <w:p w14:paraId="1559BF87" w14:textId="77777777" w:rsidR="00E81978" w:rsidRDefault="005D3A03">
          <w:pPr>
            <w:pStyle w:val="SectionTitle"/>
          </w:pPr>
          <w:r>
            <w:t>Abstract</w:t>
          </w:r>
        </w:p>
      </w:sdtContent>
    </w:sdt>
    <w:p w14:paraId="2F1560BB" w14:textId="5C33D43D" w:rsidR="00E81978" w:rsidRDefault="00127F7C">
      <w:pPr>
        <w:pStyle w:val="NoSpacing"/>
      </w:pPr>
      <w:r>
        <w:t>This data mining project aims to predict or classify whether we can invest in a P</w:t>
      </w:r>
      <w:r w:rsidR="00A568A2">
        <w:t>ub</w:t>
      </w:r>
      <w:r>
        <w:t xml:space="preserve"> business in Canada. The project will use data from Wikipedia and the </w:t>
      </w:r>
      <w:proofErr w:type="spellStart"/>
      <w:r>
        <w:t>FourSquare</w:t>
      </w:r>
      <w:proofErr w:type="spellEnd"/>
      <w:r>
        <w:t xml:space="preserve"> Database</w:t>
      </w:r>
      <w:r w:rsidR="00A568A2">
        <w:t xml:space="preserve"> and</w:t>
      </w:r>
      <w:r>
        <w:t xml:space="preserve"> use data mining process like the CRISP DM process model to create the classification model. The project will go through the </w:t>
      </w:r>
      <w:proofErr w:type="spellStart"/>
      <w:r>
        <w:t>we</w:t>
      </w:r>
      <w:r w:rsidR="00A568A2">
        <w:t>b</w:t>
      </w:r>
      <w:r>
        <w:t>scraping</w:t>
      </w:r>
      <w:proofErr w:type="spellEnd"/>
      <w:r>
        <w:t xml:space="preserve"> and data extraction from Wikipedia and </w:t>
      </w:r>
      <w:proofErr w:type="spellStart"/>
      <w:r>
        <w:t>FourSquare</w:t>
      </w:r>
      <w:proofErr w:type="spellEnd"/>
      <w:r>
        <w:t>, and data understanding using data visualizations and clustering</w:t>
      </w:r>
      <w:r w:rsidR="00A568A2">
        <w:t>,</w:t>
      </w:r>
      <w:r>
        <w:t xml:space="preserve"> crea</w:t>
      </w:r>
      <w:r w:rsidR="00A568A2">
        <w:t>t</w:t>
      </w:r>
      <w:r>
        <w:t>ing models using Decision Tree, SVM, Logistic Re</w:t>
      </w:r>
      <w:r w:rsidR="00A568A2">
        <w:t>g</w:t>
      </w:r>
      <w:r>
        <w:t xml:space="preserve">ressions and other algorithms. The project will then proceed to evaluation of the </w:t>
      </w:r>
      <w:r w:rsidR="00A568A2">
        <w:t>m</w:t>
      </w:r>
      <w:r>
        <w:t xml:space="preserve">odels and select the most accurate models. </w:t>
      </w:r>
    </w:p>
    <w:p w14:paraId="622CB2BC" w14:textId="77777777" w:rsidR="00E81978" w:rsidRDefault="005D3A03">
      <w:r>
        <w:rPr>
          <w:rStyle w:val="Emphasis"/>
        </w:rPr>
        <w:t>Keywords</w:t>
      </w:r>
      <w:r>
        <w:t xml:space="preserve">:  </w:t>
      </w:r>
      <w:sdt>
        <w:sdtPr>
          <w:alias w:val="Keywords for abstract:"/>
          <w:tag w:val="Keywords for abstract:"/>
          <w:id w:val="1136374635"/>
          <w:placeholder>
            <w:docPart w:val="9B4255EF4245467390E499C7B464D9E1"/>
          </w:placeholder>
          <w:temporary/>
          <w:showingPlcHdr/>
          <w15:appearance w15:val="hidden"/>
          <w:text/>
        </w:sdtPr>
        <w:sdtEndPr/>
        <w:sdtContent>
          <w:r>
            <w:t>[Click here to add keywords.]</w:t>
          </w:r>
        </w:sdtContent>
      </w:sdt>
    </w:p>
    <w:p w14:paraId="67D1B71A" w14:textId="4C9A851E" w:rsidR="00E81978" w:rsidRDefault="00F340F2">
      <w:pPr>
        <w:pStyle w:val="SectionTitle"/>
      </w:pPr>
      <w:sdt>
        <w:sdtPr>
          <w:alias w:val="Section title:"/>
          <w:tag w:val="Section title:"/>
          <w:id w:val="984196707"/>
          <w:placeholder>
            <w:docPart w:val="A2CC2F07445249008B50185F93BB7EE3"/>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A568A2">
            <w:t>Predict whether to Invest a Pub Business in Canada</w:t>
          </w:r>
        </w:sdtContent>
      </w:sdt>
    </w:p>
    <w:p w14:paraId="736A545B" w14:textId="60AC8E82" w:rsidR="00E81978" w:rsidRDefault="00E81978"/>
    <w:p w14:paraId="5133272F" w14:textId="5628DE15" w:rsidR="00E81978" w:rsidRDefault="00127F7C">
      <w:pPr>
        <w:pStyle w:val="Heading1"/>
      </w:pPr>
      <w:r>
        <w:t>Introduction</w:t>
      </w:r>
    </w:p>
    <w:p w14:paraId="795273F2" w14:textId="040367F8" w:rsidR="00244341" w:rsidRDefault="00127F7C">
      <w:r>
        <w:t xml:space="preserve">This project will create a prediction or classification model to predict whether we should invest in the </w:t>
      </w:r>
      <w:r w:rsidR="00A568A2">
        <w:t xml:space="preserve">pub </w:t>
      </w:r>
      <w:r>
        <w:t xml:space="preserve">business in Canada. The project will go into the </w:t>
      </w:r>
      <w:r w:rsidR="00244341">
        <w:t>data mining process CRISP DM process model, where we will understand the business first, followed by data understanding, then data preparation, modeling, evaluation and deployment.</w:t>
      </w:r>
    </w:p>
    <w:p w14:paraId="282B1D51" w14:textId="6AE284EB" w:rsidR="0091432A" w:rsidRDefault="0091432A" w:rsidP="0091432A">
      <w:r>
        <w:t xml:space="preserve">The link to the Python file is at: </w:t>
      </w:r>
      <w:hyperlink r:id="rId8" w:history="1">
        <w:r w:rsidRPr="00C14EA6">
          <w:rPr>
            <w:rStyle w:val="Hyperlink"/>
          </w:rPr>
          <w:t>https://github.com/gohminghui88/Coursera_Capstone/blob/master/Coursera_Capstone_final1.ipynb</w:t>
        </w:r>
      </w:hyperlink>
      <w:r>
        <w:t xml:space="preserve">   Data is where we will be showing the two data preparation stages. The result portion is the data understanding stage and the model evaluation stage. </w:t>
      </w:r>
    </w:p>
    <w:p w14:paraId="3273274B" w14:textId="607FF6C7" w:rsidR="00E81978" w:rsidRDefault="00244341" w:rsidP="0091432A">
      <w:r>
        <w:t xml:space="preserve"> </w:t>
      </w:r>
    </w:p>
    <w:p w14:paraId="06B72D55" w14:textId="42425F3E" w:rsidR="00E81978" w:rsidRPr="00C31D30" w:rsidRDefault="00244341" w:rsidP="00C31D30">
      <w:pPr>
        <w:pStyle w:val="Heading2"/>
      </w:pPr>
      <w:r>
        <w:t>Business Understanding</w:t>
      </w:r>
    </w:p>
    <w:p w14:paraId="3C52DB7D" w14:textId="531B06A7" w:rsidR="00E81978" w:rsidRDefault="00244341">
      <w:pPr>
        <w:pStyle w:val="NoSpacing"/>
      </w:pPr>
      <w:r>
        <w:t xml:space="preserve">We would like to invest a </w:t>
      </w:r>
      <w:r w:rsidR="00A568A2">
        <w:t>pub</w:t>
      </w:r>
      <w:r>
        <w:t xml:space="preserve"> business in Canada, and we would need to know about the risk and whether it is safe to invest in the location. We would like to know whether there is a way to predict whether it is safe to invest in a Pub business based on a location</w:t>
      </w:r>
    </w:p>
    <w:p w14:paraId="47E49F13" w14:textId="77777777" w:rsidR="00A568A2" w:rsidRDefault="00A568A2">
      <w:pPr>
        <w:pStyle w:val="NoSpacing"/>
      </w:pPr>
    </w:p>
    <w:p w14:paraId="23CD5D8B" w14:textId="4EDB2343" w:rsidR="00244341" w:rsidRPr="00A568A2" w:rsidRDefault="00244341">
      <w:pPr>
        <w:pStyle w:val="NoSpacing"/>
        <w:rPr>
          <w:u w:val="single"/>
        </w:rPr>
      </w:pPr>
      <w:r w:rsidRPr="00A568A2">
        <w:rPr>
          <w:u w:val="single"/>
        </w:rPr>
        <w:t>People Interested</w:t>
      </w:r>
    </w:p>
    <w:p w14:paraId="5FEE472B" w14:textId="114A7E0C" w:rsidR="00244341" w:rsidRDefault="00244341" w:rsidP="00A568A2">
      <w:pPr>
        <w:pStyle w:val="NoSpacing"/>
        <w:numPr>
          <w:ilvl w:val="0"/>
          <w:numId w:val="17"/>
        </w:numPr>
      </w:pPr>
      <w:r>
        <w:t>Decision Makers</w:t>
      </w:r>
    </w:p>
    <w:p w14:paraId="2A3751AB" w14:textId="07EB17AC" w:rsidR="00244341" w:rsidRDefault="00244341" w:rsidP="00A568A2">
      <w:pPr>
        <w:pStyle w:val="NoSpacing"/>
        <w:numPr>
          <w:ilvl w:val="0"/>
          <w:numId w:val="17"/>
        </w:numPr>
      </w:pPr>
      <w:r>
        <w:t>Management</w:t>
      </w:r>
    </w:p>
    <w:p w14:paraId="6368E9B9" w14:textId="4ADB5A4A" w:rsidR="00244341" w:rsidRDefault="00244341">
      <w:pPr>
        <w:pStyle w:val="NoSpacing"/>
      </w:pPr>
    </w:p>
    <w:p w14:paraId="5C239AEE" w14:textId="3EFE5B17" w:rsidR="00244341" w:rsidRPr="00A568A2" w:rsidRDefault="00244341">
      <w:pPr>
        <w:pStyle w:val="NoSpacing"/>
        <w:rPr>
          <w:u w:val="single"/>
        </w:rPr>
      </w:pPr>
      <w:r w:rsidRPr="00A568A2">
        <w:rPr>
          <w:u w:val="single"/>
        </w:rPr>
        <w:t>Who to be doing this data mining project</w:t>
      </w:r>
    </w:p>
    <w:p w14:paraId="6398CB20" w14:textId="77777777" w:rsidR="00244341" w:rsidRDefault="00244341" w:rsidP="00244341">
      <w:pPr>
        <w:pStyle w:val="NoSpacing"/>
        <w:numPr>
          <w:ilvl w:val="0"/>
          <w:numId w:val="16"/>
        </w:numPr>
      </w:pPr>
      <w:r>
        <w:t>Data Analyst, Data Scientist</w:t>
      </w:r>
    </w:p>
    <w:p w14:paraId="3EF96576" w14:textId="4921CDD2" w:rsidR="00244341" w:rsidRPr="00244341" w:rsidRDefault="00244341" w:rsidP="00244341">
      <w:pPr>
        <w:pStyle w:val="NoSpacing"/>
        <w:numPr>
          <w:ilvl w:val="0"/>
          <w:numId w:val="16"/>
        </w:numPr>
      </w:pPr>
      <w:r>
        <w:lastRenderedPageBreak/>
        <w:t xml:space="preserve">Domain Expert in the data sets </w:t>
      </w:r>
    </w:p>
    <w:p w14:paraId="54CBF2F5" w14:textId="77777777" w:rsidR="00244341" w:rsidRDefault="00244341" w:rsidP="00244341">
      <w:pPr>
        <w:pStyle w:val="Heading3"/>
        <w:ind w:firstLine="0"/>
      </w:pPr>
    </w:p>
    <w:p w14:paraId="51BB1A6F" w14:textId="57AC79A0" w:rsidR="00355DCA" w:rsidRPr="00C31D30" w:rsidRDefault="00244341" w:rsidP="00244341">
      <w:pPr>
        <w:pStyle w:val="Heading3"/>
        <w:ind w:firstLine="0"/>
      </w:pPr>
      <w:r>
        <w:t>Data</w:t>
      </w:r>
      <w:r w:rsidR="00355DCA" w:rsidRPr="00C31D30">
        <w:t>.</w:t>
      </w:r>
    </w:p>
    <w:p w14:paraId="642964EF" w14:textId="3C93FA6F" w:rsidR="00C00FC1" w:rsidRDefault="00244341" w:rsidP="00244341">
      <w:pPr>
        <w:ind w:firstLine="0"/>
      </w:pPr>
      <w:r>
        <w:t xml:space="preserve">The data will be extracted </w:t>
      </w:r>
      <w:proofErr w:type="spellStart"/>
      <w:r>
        <w:t>form</w:t>
      </w:r>
      <w:proofErr w:type="spellEnd"/>
      <w:r>
        <w:t xml:space="preserve"> the internet, the Wikipedia, using </w:t>
      </w:r>
      <w:proofErr w:type="spellStart"/>
      <w:r>
        <w:t>webscraping</w:t>
      </w:r>
      <w:proofErr w:type="spellEnd"/>
      <w:r>
        <w:t xml:space="preserve"> libraries from Python. We will then extract the longitude and latitude based on another dataset, and we will extract data about </w:t>
      </w:r>
      <w:proofErr w:type="spellStart"/>
      <w:r>
        <w:t>sh</w:t>
      </w:r>
      <w:r w:rsidR="00C00FC1">
        <w:t>o</w:t>
      </w:r>
      <w:r>
        <w:t>ppings</w:t>
      </w:r>
      <w:proofErr w:type="spellEnd"/>
      <w:r>
        <w:t xml:space="preserve">, </w:t>
      </w:r>
      <w:proofErr w:type="spellStart"/>
      <w:r>
        <w:t>restua</w:t>
      </w:r>
      <w:r w:rsidR="00C00FC1">
        <w:t>rant</w:t>
      </w:r>
      <w:r w:rsidR="00A568A2">
        <w:t>s</w:t>
      </w:r>
      <w:proofErr w:type="spellEnd"/>
      <w:r>
        <w:t>, pub</w:t>
      </w:r>
      <w:r w:rsidR="00C00FC1">
        <w:t>, massage</w:t>
      </w:r>
      <w:r>
        <w:t xml:space="preserve"> from the </w:t>
      </w:r>
      <w:proofErr w:type="spellStart"/>
      <w:r>
        <w:t>FourSquare</w:t>
      </w:r>
      <w:proofErr w:type="spellEnd"/>
      <w:r>
        <w:t xml:space="preserve"> Database using the </w:t>
      </w:r>
      <w:proofErr w:type="spellStart"/>
      <w:r>
        <w:t>Lagitude</w:t>
      </w:r>
      <w:proofErr w:type="spellEnd"/>
      <w:r>
        <w:t xml:space="preserve"> and Longitude. </w:t>
      </w:r>
      <w:r w:rsidR="0091432A">
        <w:t>The above is the first Data Preparation. For second data preparation, b</w:t>
      </w:r>
      <w:r w:rsidR="00C00FC1">
        <w:t xml:space="preserve">ased on the data, we will then filter out the Pub data, and count how many Pub companies are there in each borough and </w:t>
      </w:r>
      <w:proofErr w:type="spellStart"/>
      <w:r w:rsidR="00C00FC1">
        <w:t>neighbourhood</w:t>
      </w:r>
      <w:proofErr w:type="spellEnd"/>
      <w:r w:rsidR="00C00FC1">
        <w:t xml:space="preserve">. We will then </w:t>
      </w:r>
      <w:proofErr w:type="spellStart"/>
      <w:proofErr w:type="gramStart"/>
      <w:r w:rsidR="00C00FC1">
        <w:t>based</w:t>
      </w:r>
      <w:proofErr w:type="spellEnd"/>
      <w:proofErr w:type="gramEnd"/>
      <w:r w:rsidR="00C00FC1">
        <w:t xml:space="preserve"> on the count of Pub companies and apply a few rules</w:t>
      </w:r>
    </w:p>
    <w:p w14:paraId="26151E23" w14:textId="356033D9" w:rsidR="00C00FC1" w:rsidRDefault="00C00FC1" w:rsidP="00C00FC1">
      <w:pPr>
        <w:pStyle w:val="ListParagraph"/>
        <w:numPr>
          <w:ilvl w:val="0"/>
          <w:numId w:val="16"/>
        </w:numPr>
      </w:pPr>
      <w:r>
        <w:t>IF number of Pub is less than 10, THEN it is risky to invest a pub business</w:t>
      </w:r>
    </w:p>
    <w:p w14:paraId="3C8724D8" w14:textId="2A916FE5" w:rsidR="00C00FC1" w:rsidRDefault="00C00FC1" w:rsidP="00C00FC1">
      <w:pPr>
        <w:pStyle w:val="ListParagraph"/>
        <w:numPr>
          <w:ilvl w:val="0"/>
          <w:numId w:val="16"/>
        </w:numPr>
      </w:pPr>
      <w:r>
        <w:t>IF number of Pub is more than 20, THEN it is risky to invest a pub business due to competitions</w:t>
      </w:r>
    </w:p>
    <w:p w14:paraId="11F1EDDE" w14:textId="4B5CC2E5" w:rsidR="00E81978" w:rsidRDefault="00C00FC1" w:rsidP="00244341">
      <w:pPr>
        <w:ind w:firstLine="0"/>
      </w:pPr>
      <w:r>
        <w:t xml:space="preserve">After we apply the rules, we will get the </w:t>
      </w:r>
      <w:proofErr w:type="spellStart"/>
      <w:r>
        <w:t>isSetUp</w:t>
      </w:r>
      <w:proofErr w:type="spellEnd"/>
      <w:r>
        <w:t xml:space="preserve"> variables. We will then select the </w:t>
      </w:r>
      <w:r w:rsidR="00B31A4A">
        <w:t>Longitude</w:t>
      </w:r>
      <w:r>
        <w:t xml:space="preserve"> and Latitude variables, and the </w:t>
      </w:r>
      <w:proofErr w:type="spellStart"/>
      <w:r>
        <w:t>iSetUp</w:t>
      </w:r>
      <w:proofErr w:type="spellEnd"/>
      <w:r>
        <w:t xml:space="preserve"> variables as our data to train a prediction or classification models. When we enter the </w:t>
      </w:r>
      <w:r w:rsidR="00B31A4A">
        <w:t>Longitude</w:t>
      </w:r>
      <w:r>
        <w:t xml:space="preserve"> and Latitude, the model can predict or classify whether we should invest a Pub business there. </w:t>
      </w:r>
    </w:p>
    <w:p w14:paraId="729AEFA8" w14:textId="65649537" w:rsidR="00661C5F" w:rsidRDefault="00661C5F" w:rsidP="00244341">
      <w:pPr>
        <w:ind w:firstLine="0"/>
      </w:pPr>
    </w:p>
    <w:p w14:paraId="5EBD3E10" w14:textId="1D02D8E9" w:rsidR="00963D41" w:rsidRDefault="00963D41" w:rsidP="00244341">
      <w:pPr>
        <w:ind w:firstLine="0"/>
      </w:pPr>
    </w:p>
    <w:p w14:paraId="1148281B" w14:textId="183755E6" w:rsidR="00963D41" w:rsidRDefault="00963D41" w:rsidP="00244341">
      <w:pPr>
        <w:ind w:firstLine="0"/>
      </w:pPr>
    </w:p>
    <w:p w14:paraId="1DE713FA" w14:textId="44F612DF" w:rsidR="00963D41" w:rsidRDefault="00963D41" w:rsidP="00244341">
      <w:pPr>
        <w:ind w:firstLine="0"/>
      </w:pPr>
    </w:p>
    <w:p w14:paraId="2F3EBF91" w14:textId="1547ED41" w:rsidR="00963D41" w:rsidRDefault="00963D41" w:rsidP="00244341">
      <w:pPr>
        <w:ind w:firstLine="0"/>
      </w:pPr>
    </w:p>
    <w:p w14:paraId="03658659" w14:textId="68DFAC7E" w:rsidR="00963D41" w:rsidRDefault="00963D41" w:rsidP="00244341">
      <w:pPr>
        <w:ind w:firstLine="0"/>
      </w:pPr>
    </w:p>
    <w:p w14:paraId="67E94566" w14:textId="7B183BE8" w:rsidR="00963D41" w:rsidRDefault="00963D41" w:rsidP="00244341">
      <w:pPr>
        <w:ind w:firstLine="0"/>
      </w:pPr>
    </w:p>
    <w:p w14:paraId="6BBF3C06" w14:textId="226E9F0D" w:rsidR="00963D41" w:rsidRDefault="00963D41" w:rsidP="00244341">
      <w:pPr>
        <w:ind w:firstLine="0"/>
      </w:pPr>
    </w:p>
    <w:p w14:paraId="08D88CB8" w14:textId="769B1DE5" w:rsidR="00963D41" w:rsidRDefault="00963D41" w:rsidP="00244341">
      <w:pPr>
        <w:ind w:firstLine="0"/>
      </w:pPr>
    </w:p>
    <w:p w14:paraId="595E404D" w14:textId="77777777" w:rsidR="00963D41" w:rsidRPr="00963D41" w:rsidRDefault="00963D41" w:rsidP="00963D41">
      <w:pPr>
        <w:pStyle w:val="HTMLPreformatted"/>
        <w:shd w:val="clear" w:color="auto" w:fill="F7F7F7"/>
        <w:wordWrap w:val="0"/>
        <w:rPr>
          <w:rFonts w:ascii="Courier New" w:eastAsia="Times New Roman" w:hAnsi="Courier New" w:cs="Courier New"/>
          <w:color w:val="333333"/>
          <w:kern w:val="0"/>
          <w:sz w:val="21"/>
          <w:szCs w:val="21"/>
          <w:lang w:val="en-SD" w:eastAsia="zh-CN"/>
        </w:rPr>
      </w:pPr>
      <w:r>
        <w:t xml:space="preserve">Data scraped from the </w:t>
      </w:r>
      <w:r w:rsidRPr="00963D41">
        <w:rPr>
          <w:rFonts w:ascii="Courier New" w:eastAsia="Times New Roman" w:hAnsi="Courier New" w:cs="Courier New"/>
          <w:color w:val="BA2121"/>
          <w:kern w:val="0"/>
          <w:sz w:val="21"/>
          <w:szCs w:val="21"/>
          <w:lang w:val="en-SD" w:eastAsia="zh-CN"/>
        </w:rPr>
        <w:t>"https://en.wikipedia.org/wiki/List_of_postal_codes_of_Canada:_M"</w:t>
      </w:r>
    </w:p>
    <w:p w14:paraId="37D6DD18" w14:textId="28428768" w:rsidR="00963D41" w:rsidRDefault="00963D41" w:rsidP="00244341">
      <w:pPr>
        <w:ind w:firstLine="0"/>
      </w:pPr>
    </w:p>
    <w:p w14:paraId="1B51735B" w14:textId="6D8D11EB" w:rsidR="00963D41" w:rsidRPr="00963D41" w:rsidRDefault="00B31A4A" w:rsidP="00244341">
      <w:pPr>
        <w:ind w:firstLine="0"/>
      </w:pPr>
      <w:r>
        <w:t>a</w:t>
      </w:r>
      <w:r w:rsidR="00963D41">
        <w:t xml:space="preserve">nd combined with the </w:t>
      </w:r>
      <w:r>
        <w:t>Latitude</w:t>
      </w:r>
      <w:r w:rsidR="00963D41">
        <w:t xml:space="preserve"> and Longitude file based on the postcode</w:t>
      </w:r>
      <w:r>
        <w:t>. T</w:t>
      </w:r>
      <w:r w:rsidR="00963D41">
        <w:t>he longitude and latitude can also be retrieved using geocode</w:t>
      </w:r>
      <w:r>
        <w:t xml:space="preserve"> libraries also</w:t>
      </w:r>
      <w:r w:rsidR="00963D41">
        <w:t xml:space="preserve">. </w:t>
      </w:r>
    </w:p>
    <w:p w14:paraId="4F9A1803" w14:textId="762F0482" w:rsidR="00661C5F" w:rsidRDefault="00963D41" w:rsidP="00244341">
      <w:pPr>
        <w:ind w:firstLine="0"/>
      </w:pPr>
      <w:r>
        <w:rPr>
          <w:noProof/>
        </w:rPr>
        <w:drawing>
          <wp:inline distT="0" distB="0" distL="0" distR="0" wp14:anchorId="03184706" wp14:editId="0DE06FD5">
            <wp:extent cx="6013450" cy="3598292"/>
            <wp:effectExtent l="0" t="0" r="635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628" t="20513" r="16666" b="9592"/>
                    <a:stretch/>
                  </pic:blipFill>
                  <pic:spPr bwMode="auto">
                    <a:xfrm>
                      <a:off x="0" y="0"/>
                      <a:ext cx="6062359" cy="3627558"/>
                    </a:xfrm>
                    <a:prstGeom prst="rect">
                      <a:avLst/>
                    </a:prstGeom>
                    <a:ln>
                      <a:noFill/>
                    </a:ln>
                    <a:extLst>
                      <a:ext uri="{53640926-AAD7-44D8-BBD7-CCE9431645EC}">
                        <a14:shadowObscured xmlns:a14="http://schemas.microsoft.com/office/drawing/2010/main"/>
                      </a:ext>
                    </a:extLst>
                  </pic:spPr>
                </pic:pic>
              </a:graphicData>
            </a:graphic>
          </wp:inline>
        </w:drawing>
      </w:r>
    </w:p>
    <w:p w14:paraId="04CCF008" w14:textId="74730023" w:rsidR="00963D41" w:rsidRDefault="00963D41" w:rsidP="00244341">
      <w:pPr>
        <w:ind w:firstLine="0"/>
      </w:pPr>
    </w:p>
    <w:p w14:paraId="7AD9279C" w14:textId="77D19743" w:rsidR="00963D41" w:rsidRDefault="00963D41" w:rsidP="00244341">
      <w:pPr>
        <w:ind w:firstLine="0"/>
      </w:pPr>
    </w:p>
    <w:p w14:paraId="3EA4CE77" w14:textId="53917F13" w:rsidR="00963D41" w:rsidRDefault="00963D41" w:rsidP="00244341">
      <w:pPr>
        <w:ind w:firstLine="0"/>
      </w:pPr>
    </w:p>
    <w:p w14:paraId="0FC4DF8F" w14:textId="0EC13AC2" w:rsidR="00963D41" w:rsidRDefault="00963D41" w:rsidP="00244341">
      <w:pPr>
        <w:ind w:firstLine="0"/>
      </w:pPr>
    </w:p>
    <w:p w14:paraId="25F7D4BB" w14:textId="2FA8E2E0" w:rsidR="00963D41" w:rsidRDefault="00963D41" w:rsidP="00244341">
      <w:pPr>
        <w:ind w:firstLine="0"/>
      </w:pPr>
    </w:p>
    <w:p w14:paraId="7D147626" w14:textId="15059AA6" w:rsidR="00963D41" w:rsidRDefault="00963D41" w:rsidP="00244341">
      <w:pPr>
        <w:ind w:firstLine="0"/>
      </w:pPr>
    </w:p>
    <w:p w14:paraId="130A9C1D" w14:textId="1913B4CB" w:rsidR="00963D41" w:rsidRDefault="00963D41" w:rsidP="00244341">
      <w:pPr>
        <w:ind w:firstLine="0"/>
      </w:pPr>
    </w:p>
    <w:p w14:paraId="240B8253" w14:textId="689374EE" w:rsidR="00963D41" w:rsidRDefault="00963D41" w:rsidP="00244341">
      <w:pPr>
        <w:ind w:firstLine="0"/>
      </w:pPr>
    </w:p>
    <w:p w14:paraId="7BF9B2F0" w14:textId="54880690" w:rsidR="00963D41" w:rsidRDefault="00B31A4A" w:rsidP="00244341">
      <w:pPr>
        <w:ind w:firstLine="0"/>
      </w:pPr>
      <w:r>
        <w:t>Consequently, e</w:t>
      </w:r>
      <w:r w:rsidR="00963D41">
        <w:t xml:space="preserve">ach Longitude and Latitude is used to search for the </w:t>
      </w:r>
      <w:proofErr w:type="spellStart"/>
      <w:r w:rsidR="00963D41">
        <w:t>shoppings</w:t>
      </w:r>
      <w:proofErr w:type="spellEnd"/>
      <w:r w:rsidR="00963D41">
        <w:t xml:space="preserve">, </w:t>
      </w:r>
      <w:r>
        <w:t>restaurants</w:t>
      </w:r>
      <w:r w:rsidR="00963D41">
        <w:t xml:space="preserve"> and Pubs from the </w:t>
      </w:r>
      <w:proofErr w:type="spellStart"/>
      <w:r w:rsidR="00963D41">
        <w:t>FourSquare</w:t>
      </w:r>
      <w:proofErr w:type="spellEnd"/>
      <w:r w:rsidR="00963D41">
        <w:t xml:space="preserve"> Data. </w:t>
      </w:r>
    </w:p>
    <w:p w14:paraId="0170A8F8" w14:textId="77777777" w:rsidR="00B31A4A" w:rsidRDefault="00B31A4A" w:rsidP="00244341">
      <w:pPr>
        <w:ind w:firstLine="0"/>
      </w:pPr>
    </w:p>
    <w:p w14:paraId="3FBBC11E" w14:textId="0971F1E3" w:rsidR="00963D41" w:rsidRPr="00B31A4A" w:rsidRDefault="00963D41" w:rsidP="00244341">
      <w:pPr>
        <w:ind w:firstLine="0"/>
        <w:rPr>
          <w:u w:val="single"/>
        </w:rPr>
      </w:pPr>
      <w:r w:rsidRPr="00B31A4A">
        <w:rPr>
          <w:u w:val="single"/>
        </w:rPr>
        <w:t>Latitude 43.75, Longitude -79.32</w:t>
      </w:r>
    </w:p>
    <w:p w14:paraId="22C8EF3D" w14:textId="3B227747" w:rsidR="00963D41" w:rsidRDefault="00963D41" w:rsidP="00244341">
      <w:pPr>
        <w:ind w:firstLine="0"/>
      </w:pPr>
      <w:r>
        <w:rPr>
          <w:noProof/>
        </w:rPr>
        <w:drawing>
          <wp:inline distT="0" distB="0" distL="0" distR="0" wp14:anchorId="74867BA9" wp14:editId="78283FBF">
            <wp:extent cx="5829300" cy="325455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859" t="14815" r="14851" b="12441"/>
                    <a:stretch/>
                  </pic:blipFill>
                  <pic:spPr bwMode="auto">
                    <a:xfrm>
                      <a:off x="0" y="0"/>
                      <a:ext cx="5854173" cy="3268438"/>
                    </a:xfrm>
                    <a:prstGeom prst="rect">
                      <a:avLst/>
                    </a:prstGeom>
                    <a:ln>
                      <a:noFill/>
                    </a:ln>
                    <a:extLst>
                      <a:ext uri="{53640926-AAD7-44D8-BBD7-CCE9431645EC}">
                        <a14:shadowObscured xmlns:a14="http://schemas.microsoft.com/office/drawing/2010/main"/>
                      </a:ext>
                    </a:extLst>
                  </pic:spPr>
                </pic:pic>
              </a:graphicData>
            </a:graphic>
          </wp:inline>
        </w:drawing>
      </w:r>
    </w:p>
    <w:p w14:paraId="3446A00E" w14:textId="6694A166" w:rsidR="00963D41" w:rsidRDefault="00963D41" w:rsidP="00244341">
      <w:pPr>
        <w:ind w:firstLine="0"/>
      </w:pPr>
      <w:r>
        <w:rPr>
          <w:noProof/>
        </w:rPr>
        <w:lastRenderedPageBreak/>
        <w:drawing>
          <wp:inline distT="0" distB="0" distL="0" distR="0" wp14:anchorId="11ADF0FA" wp14:editId="1F680420">
            <wp:extent cx="5689600" cy="3595827"/>
            <wp:effectExtent l="0" t="0" r="635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201" t="14625" r="16026" b="10351"/>
                    <a:stretch/>
                  </pic:blipFill>
                  <pic:spPr bwMode="auto">
                    <a:xfrm>
                      <a:off x="0" y="0"/>
                      <a:ext cx="5697747" cy="3600976"/>
                    </a:xfrm>
                    <a:prstGeom prst="rect">
                      <a:avLst/>
                    </a:prstGeom>
                    <a:ln>
                      <a:noFill/>
                    </a:ln>
                    <a:extLst>
                      <a:ext uri="{53640926-AAD7-44D8-BBD7-CCE9431645EC}">
                        <a14:shadowObscured xmlns:a14="http://schemas.microsoft.com/office/drawing/2010/main"/>
                      </a:ext>
                    </a:extLst>
                  </pic:spPr>
                </pic:pic>
              </a:graphicData>
            </a:graphic>
          </wp:inline>
        </w:drawing>
      </w:r>
    </w:p>
    <w:p w14:paraId="6F00AD01" w14:textId="4ABF7B90" w:rsidR="00963D41" w:rsidRPr="00B31A4A" w:rsidRDefault="00963D41" w:rsidP="00244341">
      <w:pPr>
        <w:ind w:firstLine="0"/>
        <w:rPr>
          <w:u w:val="single"/>
        </w:rPr>
      </w:pPr>
      <w:r w:rsidRPr="00B31A4A">
        <w:rPr>
          <w:u w:val="single"/>
        </w:rPr>
        <w:t>Latitude 43.</w:t>
      </w:r>
      <w:r w:rsidRPr="00B31A4A">
        <w:rPr>
          <w:u w:val="single"/>
        </w:rPr>
        <w:t>62</w:t>
      </w:r>
      <w:r w:rsidRPr="00B31A4A">
        <w:rPr>
          <w:u w:val="single"/>
        </w:rPr>
        <w:t>, Longitude -79.</w:t>
      </w:r>
      <w:r w:rsidRPr="00B31A4A">
        <w:rPr>
          <w:u w:val="single"/>
        </w:rPr>
        <w:t>5</w:t>
      </w:r>
      <w:r w:rsidRPr="00B31A4A">
        <w:rPr>
          <w:u w:val="single"/>
        </w:rPr>
        <w:t>2</w:t>
      </w:r>
    </w:p>
    <w:p w14:paraId="455F1B1C" w14:textId="35715720" w:rsidR="00C00FC1" w:rsidRDefault="00963D41" w:rsidP="00244341">
      <w:pPr>
        <w:ind w:firstLine="0"/>
        <w:rPr>
          <w:b/>
          <w:bCs/>
        </w:rPr>
      </w:pPr>
      <w:r>
        <w:rPr>
          <w:noProof/>
        </w:rPr>
        <w:drawing>
          <wp:inline distT="0" distB="0" distL="0" distR="0" wp14:anchorId="487F5B59" wp14:editId="17F537FB">
            <wp:extent cx="5930900" cy="35904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201" t="14624" r="15385" b="12821"/>
                    <a:stretch/>
                  </pic:blipFill>
                  <pic:spPr bwMode="auto">
                    <a:xfrm>
                      <a:off x="0" y="0"/>
                      <a:ext cx="5951587" cy="3603021"/>
                    </a:xfrm>
                    <a:prstGeom prst="rect">
                      <a:avLst/>
                    </a:prstGeom>
                    <a:ln>
                      <a:noFill/>
                    </a:ln>
                    <a:extLst>
                      <a:ext uri="{53640926-AAD7-44D8-BBD7-CCE9431645EC}">
                        <a14:shadowObscured xmlns:a14="http://schemas.microsoft.com/office/drawing/2010/main"/>
                      </a:ext>
                    </a:extLst>
                  </pic:spPr>
                </pic:pic>
              </a:graphicData>
            </a:graphic>
          </wp:inline>
        </w:drawing>
      </w:r>
    </w:p>
    <w:p w14:paraId="58283047" w14:textId="2EF42386" w:rsidR="00963D41" w:rsidRDefault="00963D41" w:rsidP="00244341">
      <w:pPr>
        <w:ind w:firstLine="0"/>
        <w:rPr>
          <w:b/>
          <w:bCs/>
        </w:rPr>
      </w:pPr>
      <w:r>
        <w:rPr>
          <w:noProof/>
        </w:rPr>
        <w:lastRenderedPageBreak/>
        <w:drawing>
          <wp:inline distT="0" distB="0" distL="0" distR="0" wp14:anchorId="3BF0E486" wp14:editId="446EB7F9">
            <wp:extent cx="5981700" cy="3540190"/>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773" t="16335" r="15171" b="12060"/>
                    <a:stretch/>
                  </pic:blipFill>
                  <pic:spPr bwMode="auto">
                    <a:xfrm>
                      <a:off x="0" y="0"/>
                      <a:ext cx="5991490" cy="3545984"/>
                    </a:xfrm>
                    <a:prstGeom prst="rect">
                      <a:avLst/>
                    </a:prstGeom>
                    <a:ln>
                      <a:noFill/>
                    </a:ln>
                    <a:extLst>
                      <a:ext uri="{53640926-AAD7-44D8-BBD7-CCE9431645EC}">
                        <a14:shadowObscured xmlns:a14="http://schemas.microsoft.com/office/drawing/2010/main"/>
                      </a:ext>
                    </a:extLst>
                  </pic:spPr>
                </pic:pic>
              </a:graphicData>
            </a:graphic>
          </wp:inline>
        </w:drawing>
      </w:r>
    </w:p>
    <w:p w14:paraId="30805E2F" w14:textId="2419E928" w:rsidR="00963D41" w:rsidRDefault="00963D41" w:rsidP="00244341">
      <w:pPr>
        <w:ind w:firstLine="0"/>
        <w:rPr>
          <w:b/>
          <w:bCs/>
        </w:rPr>
      </w:pPr>
    </w:p>
    <w:p w14:paraId="11125BA8" w14:textId="645A1281" w:rsidR="0072520B" w:rsidRDefault="00B31A4A" w:rsidP="00244341">
      <w:pPr>
        <w:ind w:firstLine="0"/>
        <w:rPr>
          <w:bCs/>
        </w:rPr>
      </w:pPr>
      <w:r>
        <w:rPr>
          <w:bCs/>
        </w:rPr>
        <w:t xml:space="preserve">We will then </w:t>
      </w:r>
      <w:r w:rsidR="0072520B">
        <w:rPr>
          <w:bCs/>
        </w:rPr>
        <w:t>Select the variables and arrange them in the order we want</w:t>
      </w:r>
    </w:p>
    <w:p w14:paraId="4AA3EDF4" w14:textId="4EA78B7C" w:rsidR="0072520B" w:rsidRDefault="0072520B" w:rsidP="00244341">
      <w:pPr>
        <w:ind w:firstLine="0"/>
        <w:rPr>
          <w:bCs/>
        </w:rPr>
      </w:pPr>
      <w:r>
        <w:rPr>
          <w:noProof/>
        </w:rPr>
        <w:drawing>
          <wp:inline distT="0" distB="0" distL="0" distR="0" wp14:anchorId="0F83247C" wp14:editId="22F290BE">
            <wp:extent cx="5839661" cy="320675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898" t="15764" r="15171" b="12061"/>
                    <a:stretch/>
                  </pic:blipFill>
                  <pic:spPr bwMode="auto">
                    <a:xfrm>
                      <a:off x="0" y="0"/>
                      <a:ext cx="5848037" cy="3211350"/>
                    </a:xfrm>
                    <a:prstGeom prst="rect">
                      <a:avLst/>
                    </a:prstGeom>
                    <a:ln>
                      <a:noFill/>
                    </a:ln>
                    <a:extLst>
                      <a:ext uri="{53640926-AAD7-44D8-BBD7-CCE9431645EC}">
                        <a14:shadowObscured xmlns:a14="http://schemas.microsoft.com/office/drawing/2010/main"/>
                      </a:ext>
                    </a:extLst>
                  </pic:spPr>
                </pic:pic>
              </a:graphicData>
            </a:graphic>
          </wp:inline>
        </w:drawing>
      </w:r>
    </w:p>
    <w:p w14:paraId="0C9EF24F" w14:textId="5CBC7CCB" w:rsidR="0072520B" w:rsidRDefault="0072520B" w:rsidP="00244341">
      <w:pPr>
        <w:ind w:firstLine="0"/>
        <w:rPr>
          <w:bCs/>
        </w:rPr>
      </w:pPr>
    </w:p>
    <w:p w14:paraId="460C4FA3" w14:textId="657DBBF9" w:rsidR="0072520B" w:rsidRDefault="00B31A4A" w:rsidP="00244341">
      <w:pPr>
        <w:ind w:firstLine="0"/>
        <w:rPr>
          <w:bCs/>
        </w:rPr>
      </w:pPr>
      <w:r>
        <w:rPr>
          <w:bCs/>
        </w:rPr>
        <w:lastRenderedPageBreak/>
        <w:t xml:space="preserve">We will then </w:t>
      </w:r>
      <w:r w:rsidR="0072520B">
        <w:rPr>
          <w:bCs/>
        </w:rPr>
        <w:t>Select the observations for Pub only</w:t>
      </w:r>
    </w:p>
    <w:p w14:paraId="412487D4" w14:textId="73059AAE" w:rsidR="0072520B" w:rsidRDefault="0072520B" w:rsidP="00244341">
      <w:pPr>
        <w:ind w:firstLine="0"/>
        <w:rPr>
          <w:bCs/>
        </w:rPr>
      </w:pPr>
      <w:r>
        <w:rPr>
          <w:noProof/>
        </w:rPr>
        <w:drawing>
          <wp:inline distT="0" distB="0" distL="0" distR="0" wp14:anchorId="7C40165F" wp14:editId="5F9B3B17">
            <wp:extent cx="5822550" cy="325755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539" t="16144" r="15705" b="11491"/>
                    <a:stretch/>
                  </pic:blipFill>
                  <pic:spPr bwMode="auto">
                    <a:xfrm>
                      <a:off x="0" y="0"/>
                      <a:ext cx="5836505" cy="3265357"/>
                    </a:xfrm>
                    <a:prstGeom prst="rect">
                      <a:avLst/>
                    </a:prstGeom>
                    <a:ln>
                      <a:noFill/>
                    </a:ln>
                    <a:extLst>
                      <a:ext uri="{53640926-AAD7-44D8-BBD7-CCE9431645EC}">
                        <a14:shadowObscured xmlns:a14="http://schemas.microsoft.com/office/drawing/2010/main"/>
                      </a:ext>
                    </a:extLst>
                  </pic:spPr>
                </pic:pic>
              </a:graphicData>
            </a:graphic>
          </wp:inline>
        </w:drawing>
      </w:r>
    </w:p>
    <w:p w14:paraId="390C0A6F" w14:textId="1E435E71" w:rsidR="0072520B" w:rsidRDefault="0072520B" w:rsidP="00244341">
      <w:pPr>
        <w:ind w:firstLine="0"/>
        <w:rPr>
          <w:bCs/>
        </w:rPr>
      </w:pPr>
    </w:p>
    <w:p w14:paraId="198AE18E" w14:textId="033FB17B" w:rsidR="0072520B" w:rsidRDefault="00B31A4A" w:rsidP="00244341">
      <w:pPr>
        <w:ind w:firstLine="0"/>
        <w:rPr>
          <w:bCs/>
        </w:rPr>
      </w:pPr>
      <w:r>
        <w:rPr>
          <w:bCs/>
        </w:rPr>
        <w:t xml:space="preserve">We will then </w:t>
      </w:r>
      <w:r w:rsidR="0072520B">
        <w:rPr>
          <w:bCs/>
        </w:rPr>
        <w:t>Count the pubs number in each borough</w:t>
      </w:r>
    </w:p>
    <w:p w14:paraId="0D506C7A" w14:textId="57F5ED09" w:rsidR="0072520B" w:rsidRDefault="0072520B" w:rsidP="00244341">
      <w:pPr>
        <w:ind w:firstLine="0"/>
        <w:rPr>
          <w:bCs/>
        </w:rPr>
      </w:pPr>
      <w:r>
        <w:rPr>
          <w:noProof/>
        </w:rPr>
        <w:drawing>
          <wp:inline distT="0" distB="0" distL="0" distR="0" wp14:anchorId="0D973DA6" wp14:editId="3026B4E1">
            <wp:extent cx="4692650" cy="351128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218" t="16524" r="42948" b="22507"/>
                    <a:stretch/>
                  </pic:blipFill>
                  <pic:spPr bwMode="auto">
                    <a:xfrm>
                      <a:off x="0" y="0"/>
                      <a:ext cx="4702501" cy="3518655"/>
                    </a:xfrm>
                    <a:prstGeom prst="rect">
                      <a:avLst/>
                    </a:prstGeom>
                    <a:ln>
                      <a:noFill/>
                    </a:ln>
                    <a:extLst>
                      <a:ext uri="{53640926-AAD7-44D8-BBD7-CCE9431645EC}">
                        <a14:shadowObscured xmlns:a14="http://schemas.microsoft.com/office/drawing/2010/main"/>
                      </a:ext>
                    </a:extLst>
                  </pic:spPr>
                </pic:pic>
              </a:graphicData>
            </a:graphic>
          </wp:inline>
        </w:drawing>
      </w:r>
    </w:p>
    <w:p w14:paraId="66EAFA86" w14:textId="77777777" w:rsidR="0072520B" w:rsidRDefault="0072520B" w:rsidP="00244341">
      <w:pPr>
        <w:ind w:firstLine="0"/>
        <w:rPr>
          <w:bCs/>
        </w:rPr>
      </w:pPr>
    </w:p>
    <w:p w14:paraId="10934F2F" w14:textId="26ADD8E0" w:rsidR="0072520B" w:rsidRDefault="00B31A4A" w:rsidP="00244341">
      <w:pPr>
        <w:ind w:firstLine="0"/>
        <w:rPr>
          <w:bCs/>
        </w:rPr>
      </w:pPr>
      <w:r>
        <w:rPr>
          <w:bCs/>
        </w:rPr>
        <w:t xml:space="preserve">We will then </w:t>
      </w:r>
      <w:r w:rsidR="0072520B">
        <w:rPr>
          <w:bCs/>
        </w:rPr>
        <w:t xml:space="preserve">Add in the </w:t>
      </w:r>
      <w:proofErr w:type="spellStart"/>
      <w:r w:rsidR="0072520B">
        <w:rPr>
          <w:bCs/>
        </w:rPr>
        <w:t>isSetUp</w:t>
      </w:r>
      <w:proofErr w:type="spellEnd"/>
      <w:r w:rsidR="0072520B">
        <w:rPr>
          <w:bCs/>
        </w:rPr>
        <w:t xml:space="preserve"> variable</w:t>
      </w:r>
    </w:p>
    <w:p w14:paraId="2D9385E0" w14:textId="1CCF32BB" w:rsidR="0072520B" w:rsidRDefault="0072520B" w:rsidP="00244341">
      <w:pPr>
        <w:ind w:firstLine="0"/>
        <w:rPr>
          <w:bCs/>
        </w:rPr>
      </w:pPr>
      <w:r>
        <w:rPr>
          <w:noProof/>
        </w:rPr>
        <w:drawing>
          <wp:inline distT="0" distB="0" distL="0" distR="0" wp14:anchorId="3DC310F2" wp14:editId="2BA96688">
            <wp:extent cx="5305748" cy="2997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432" t="15955" r="16133" b="11301"/>
                    <a:stretch/>
                  </pic:blipFill>
                  <pic:spPr bwMode="auto">
                    <a:xfrm>
                      <a:off x="0" y="0"/>
                      <a:ext cx="5314428" cy="3002103"/>
                    </a:xfrm>
                    <a:prstGeom prst="rect">
                      <a:avLst/>
                    </a:prstGeom>
                    <a:ln>
                      <a:noFill/>
                    </a:ln>
                    <a:extLst>
                      <a:ext uri="{53640926-AAD7-44D8-BBD7-CCE9431645EC}">
                        <a14:shadowObscured xmlns:a14="http://schemas.microsoft.com/office/drawing/2010/main"/>
                      </a:ext>
                    </a:extLst>
                  </pic:spPr>
                </pic:pic>
              </a:graphicData>
            </a:graphic>
          </wp:inline>
        </w:drawing>
      </w:r>
    </w:p>
    <w:p w14:paraId="53D9FE6C" w14:textId="62696145" w:rsidR="00A568A2" w:rsidRDefault="00B31A4A" w:rsidP="00244341">
      <w:pPr>
        <w:ind w:firstLine="0"/>
        <w:rPr>
          <w:bCs/>
        </w:rPr>
      </w:pPr>
      <w:r>
        <w:rPr>
          <w:bCs/>
        </w:rPr>
        <w:t xml:space="preserve">We will then </w:t>
      </w:r>
      <w:r w:rsidR="00A568A2">
        <w:rPr>
          <w:bCs/>
        </w:rPr>
        <w:t xml:space="preserve">Select the Latitude, Longitude and </w:t>
      </w:r>
      <w:proofErr w:type="spellStart"/>
      <w:r w:rsidR="00A568A2">
        <w:rPr>
          <w:bCs/>
        </w:rPr>
        <w:t>isSetUp</w:t>
      </w:r>
      <w:proofErr w:type="spellEnd"/>
      <w:r w:rsidR="00A568A2">
        <w:rPr>
          <w:bCs/>
        </w:rPr>
        <w:t xml:space="preserve"> variables to train our models</w:t>
      </w:r>
    </w:p>
    <w:p w14:paraId="6A4593C6" w14:textId="09B455B4" w:rsidR="00A568A2" w:rsidRDefault="00A568A2" w:rsidP="00244341">
      <w:pPr>
        <w:ind w:firstLine="0"/>
        <w:rPr>
          <w:bCs/>
        </w:rPr>
      </w:pPr>
      <w:r>
        <w:rPr>
          <w:noProof/>
        </w:rPr>
        <w:drawing>
          <wp:inline distT="0" distB="0" distL="0" distR="0" wp14:anchorId="0D54EE09" wp14:editId="621639CD">
            <wp:extent cx="4978400" cy="3714652"/>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539" t="14245" r="32906" b="12061"/>
                    <a:stretch/>
                  </pic:blipFill>
                  <pic:spPr bwMode="auto">
                    <a:xfrm>
                      <a:off x="0" y="0"/>
                      <a:ext cx="4989019" cy="3722575"/>
                    </a:xfrm>
                    <a:prstGeom prst="rect">
                      <a:avLst/>
                    </a:prstGeom>
                    <a:ln>
                      <a:noFill/>
                    </a:ln>
                    <a:extLst>
                      <a:ext uri="{53640926-AAD7-44D8-BBD7-CCE9431645EC}">
                        <a14:shadowObscured xmlns:a14="http://schemas.microsoft.com/office/drawing/2010/main"/>
                      </a:ext>
                    </a:extLst>
                  </pic:spPr>
                </pic:pic>
              </a:graphicData>
            </a:graphic>
          </wp:inline>
        </w:drawing>
      </w:r>
    </w:p>
    <w:p w14:paraId="093F1373" w14:textId="0342229D" w:rsidR="00355DCA" w:rsidRPr="00C31D30" w:rsidRDefault="00C00FC1" w:rsidP="00C00FC1">
      <w:pPr>
        <w:pStyle w:val="Heading4"/>
        <w:ind w:firstLine="0"/>
      </w:pPr>
      <w:proofErr w:type="spellStart"/>
      <w:r>
        <w:lastRenderedPageBreak/>
        <w:t>Methdology</w:t>
      </w:r>
      <w:proofErr w:type="spellEnd"/>
      <w:r w:rsidR="00355DCA" w:rsidRPr="00C31D30">
        <w:t>.</w:t>
      </w:r>
    </w:p>
    <w:p w14:paraId="53D9E649" w14:textId="6962C58C" w:rsidR="00E81978" w:rsidRDefault="003F1CB4" w:rsidP="00B31A4A">
      <w:pPr>
        <w:ind w:firstLine="0"/>
        <w:rPr>
          <w:b/>
          <w:bCs/>
        </w:rPr>
      </w:pPr>
      <w:r>
        <w:t>We will use the CRISP DM model to create the data mining models. We will understand the business first, then we will do some data understanding and data exploration to understand about the data, then will go into data preparation to prepar</w:t>
      </w:r>
      <w:r w:rsidR="00B31A4A">
        <w:t>e</w:t>
      </w:r>
      <w:r>
        <w:t xml:space="preserve"> or process our data for creating the pred</w:t>
      </w:r>
      <w:r w:rsidR="00B31A4A">
        <w:t>ic</w:t>
      </w:r>
      <w:r>
        <w:t xml:space="preserve">tion or classification models. At the modeling stage, we will create KNN, Decision Tree, SVM, and logistic models from the dat. We will then evaluate the models, getting the confusion matrix, the precision, recall, the accuracy, and the we will select the most accurate models for creating into a software to predict whether we should invest in a pub business based on the longitude and </w:t>
      </w:r>
      <w:r w:rsidR="00B31A4A">
        <w:t>L</w:t>
      </w:r>
      <w:r>
        <w:t>ati</w:t>
      </w:r>
      <w:r w:rsidR="00B31A4A">
        <w:t>t</w:t>
      </w:r>
      <w:r>
        <w:t xml:space="preserve">ude or the locations. </w:t>
      </w:r>
    </w:p>
    <w:p w14:paraId="2625B94E" w14:textId="77777777" w:rsidR="00B31A4A" w:rsidRDefault="00B31A4A" w:rsidP="003F1CB4">
      <w:pPr>
        <w:pStyle w:val="Heading5"/>
        <w:ind w:firstLine="0"/>
        <w:rPr>
          <w:b/>
        </w:rPr>
      </w:pPr>
    </w:p>
    <w:p w14:paraId="6964719B" w14:textId="0D4188B1" w:rsidR="00355DCA" w:rsidRDefault="003F1CB4" w:rsidP="003F1CB4">
      <w:pPr>
        <w:pStyle w:val="Heading5"/>
        <w:ind w:firstLine="0"/>
        <w:rPr>
          <w:b/>
        </w:rPr>
      </w:pPr>
      <w:r>
        <w:rPr>
          <w:b/>
        </w:rPr>
        <w:t>Results</w:t>
      </w:r>
    </w:p>
    <w:p w14:paraId="79A0480A" w14:textId="3AEFC308" w:rsidR="00963D41" w:rsidRDefault="00963D41" w:rsidP="003F1CB4">
      <w:pPr>
        <w:ind w:firstLine="0"/>
      </w:pPr>
      <w:proofErr w:type="spellStart"/>
      <w:r>
        <w:t>Descriptives</w:t>
      </w:r>
      <w:proofErr w:type="spellEnd"/>
      <w:r>
        <w:t xml:space="preserve"> Statistics</w:t>
      </w:r>
    </w:p>
    <w:p w14:paraId="0CEC3E2C" w14:textId="4F7C9656" w:rsidR="003F1CB4" w:rsidRDefault="00963D41" w:rsidP="003F1CB4">
      <w:pPr>
        <w:ind w:firstLine="0"/>
      </w:pPr>
      <w:r>
        <w:rPr>
          <w:noProof/>
        </w:rPr>
        <w:drawing>
          <wp:inline distT="0" distB="0" distL="0" distR="0" wp14:anchorId="2E3D0D82" wp14:editId="397B6FCB">
            <wp:extent cx="4567044" cy="24638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628" t="15195" r="41774" b="45868"/>
                    <a:stretch/>
                  </pic:blipFill>
                  <pic:spPr bwMode="auto">
                    <a:xfrm>
                      <a:off x="0" y="0"/>
                      <a:ext cx="4589201" cy="2475753"/>
                    </a:xfrm>
                    <a:prstGeom prst="rect">
                      <a:avLst/>
                    </a:prstGeom>
                    <a:ln>
                      <a:noFill/>
                    </a:ln>
                    <a:extLst>
                      <a:ext uri="{53640926-AAD7-44D8-BBD7-CCE9431645EC}">
                        <a14:shadowObscured xmlns:a14="http://schemas.microsoft.com/office/drawing/2010/main"/>
                      </a:ext>
                    </a:extLst>
                  </pic:spPr>
                </pic:pic>
              </a:graphicData>
            </a:graphic>
          </wp:inline>
        </w:drawing>
      </w:r>
    </w:p>
    <w:p w14:paraId="6AA75EC9" w14:textId="77777777" w:rsidR="00B31A4A" w:rsidRDefault="00B31A4A" w:rsidP="003F1CB4">
      <w:pPr>
        <w:ind w:firstLine="0"/>
      </w:pPr>
    </w:p>
    <w:p w14:paraId="4ECC9D07" w14:textId="77777777" w:rsidR="00B31A4A" w:rsidRDefault="00B31A4A" w:rsidP="003F1CB4">
      <w:pPr>
        <w:ind w:firstLine="0"/>
      </w:pPr>
    </w:p>
    <w:p w14:paraId="10C8352F" w14:textId="77777777" w:rsidR="00B31A4A" w:rsidRDefault="00B31A4A" w:rsidP="003F1CB4">
      <w:pPr>
        <w:ind w:firstLine="0"/>
      </w:pPr>
    </w:p>
    <w:p w14:paraId="65564718" w14:textId="77777777" w:rsidR="00B31A4A" w:rsidRDefault="00B31A4A" w:rsidP="003F1CB4">
      <w:pPr>
        <w:ind w:firstLine="0"/>
      </w:pPr>
    </w:p>
    <w:p w14:paraId="1DC06D62" w14:textId="39F24833" w:rsidR="003F1CB4" w:rsidRDefault="003F1CB4" w:rsidP="003F1CB4">
      <w:pPr>
        <w:ind w:firstLine="0"/>
      </w:pPr>
      <w:r>
        <w:lastRenderedPageBreak/>
        <w:t>Boxplot of all variables:</w:t>
      </w:r>
    </w:p>
    <w:p w14:paraId="64854065" w14:textId="77777777" w:rsidR="003F1CB4" w:rsidRDefault="003F1CB4" w:rsidP="003F1CB4">
      <w:pPr>
        <w:ind w:firstLine="0"/>
      </w:pPr>
      <w:r>
        <w:rPr>
          <w:noProof/>
        </w:rPr>
        <w:drawing>
          <wp:inline distT="0" distB="0" distL="0" distR="0" wp14:anchorId="4668643C" wp14:editId="17B5071A">
            <wp:extent cx="4102705" cy="2692400"/>
            <wp:effectExtent l="0" t="0" r="0" b="0"/>
            <wp:docPr id="1" name="Picture 1" descr="C:\Users\gohmi\AppData\Local\Microsoft\Windows\INetCache\Content.MSO\6315E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hmi\AppData\Local\Microsoft\Windows\INetCache\Content.MSO\6315E3C.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7516" cy="2702120"/>
                    </a:xfrm>
                    <a:prstGeom prst="rect">
                      <a:avLst/>
                    </a:prstGeom>
                    <a:noFill/>
                    <a:ln>
                      <a:noFill/>
                    </a:ln>
                  </pic:spPr>
                </pic:pic>
              </a:graphicData>
            </a:graphic>
          </wp:inline>
        </w:drawing>
      </w:r>
    </w:p>
    <w:p w14:paraId="28EC1B12" w14:textId="16DE2D81" w:rsidR="003F1CB4" w:rsidRDefault="003F1CB4" w:rsidP="003F1CB4">
      <w:pPr>
        <w:ind w:firstLine="0"/>
      </w:pPr>
    </w:p>
    <w:p w14:paraId="648479E0" w14:textId="38764230" w:rsidR="00300E5B" w:rsidRDefault="00300E5B" w:rsidP="003F1CB4">
      <w:pPr>
        <w:ind w:firstLine="0"/>
      </w:pPr>
      <w:r>
        <w:t>Histogram of Lat variables</w:t>
      </w:r>
    </w:p>
    <w:p w14:paraId="52E2608B" w14:textId="32989873" w:rsidR="003F1CB4" w:rsidRDefault="00300E5B" w:rsidP="003F1CB4">
      <w:pPr>
        <w:ind w:firstLine="0"/>
      </w:pPr>
      <w:r>
        <w:rPr>
          <w:noProof/>
        </w:rPr>
        <w:drawing>
          <wp:inline distT="0" distB="0" distL="0" distR="0" wp14:anchorId="231D4CB8" wp14:editId="158A7B53">
            <wp:extent cx="4564144" cy="26670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598" t="22982" r="48932" b="40171"/>
                    <a:stretch/>
                  </pic:blipFill>
                  <pic:spPr bwMode="auto">
                    <a:xfrm>
                      <a:off x="0" y="0"/>
                      <a:ext cx="4599821" cy="2687847"/>
                    </a:xfrm>
                    <a:prstGeom prst="rect">
                      <a:avLst/>
                    </a:prstGeom>
                    <a:ln>
                      <a:noFill/>
                    </a:ln>
                    <a:extLst>
                      <a:ext uri="{53640926-AAD7-44D8-BBD7-CCE9431645EC}">
                        <a14:shadowObscured xmlns:a14="http://schemas.microsoft.com/office/drawing/2010/main"/>
                      </a:ext>
                    </a:extLst>
                  </pic:spPr>
                </pic:pic>
              </a:graphicData>
            </a:graphic>
          </wp:inline>
        </w:drawing>
      </w:r>
    </w:p>
    <w:p w14:paraId="498DF903" w14:textId="1EC89642" w:rsidR="003F1CB4" w:rsidRDefault="003F1CB4" w:rsidP="003F1CB4">
      <w:pPr>
        <w:ind w:firstLine="0"/>
      </w:pPr>
    </w:p>
    <w:p w14:paraId="103931A1" w14:textId="7D31A42F" w:rsidR="00B31A4A" w:rsidRDefault="00B31A4A" w:rsidP="003F1CB4">
      <w:pPr>
        <w:ind w:firstLine="0"/>
      </w:pPr>
    </w:p>
    <w:p w14:paraId="74748FD7" w14:textId="36BF132F" w:rsidR="00B31A4A" w:rsidRDefault="00B31A4A" w:rsidP="003F1CB4">
      <w:pPr>
        <w:ind w:firstLine="0"/>
      </w:pPr>
    </w:p>
    <w:p w14:paraId="5B4FB116" w14:textId="77777777" w:rsidR="00B31A4A" w:rsidRDefault="00B31A4A" w:rsidP="003F1CB4">
      <w:pPr>
        <w:ind w:firstLine="0"/>
      </w:pPr>
    </w:p>
    <w:p w14:paraId="15C4F5D2" w14:textId="54ADD21D" w:rsidR="00300E5B" w:rsidRDefault="00300E5B" w:rsidP="003F1CB4">
      <w:pPr>
        <w:ind w:firstLine="0"/>
      </w:pPr>
      <w:r>
        <w:lastRenderedPageBreak/>
        <w:t xml:space="preserve">Histogram of </w:t>
      </w:r>
      <w:proofErr w:type="spellStart"/>
      <w:r>
        <w:t>lng</w:t>
      </w:r>
      <w:proofErr w:type="spellEnd"/>
      <w:r>
        <w:t xml:space="preserve"> variables</w:t>
      </w:r>
    </w:p>
    <w:p w14:paraId="4C8F86B9" w14:textId="132F27F3" w:rsidR="00300E5B" w:rsidRDefault="00300E5B" w:rsidP="003F1CB4">
      <w:pPr>
        <w:ind w:firstLine="0"/>
      </w:pPr>
      <w:r>
        <w:rPr>
          <w:noProof/>
        </w:rPr>
        <w:drawing>
          <wp:inline distT="0" distB="0" distL="0" distR="0" wp14:anchorId="131C48FB" wp14:editId="60E742FD">
            <wp:extent cx="4260685" cy="242570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911" t="17474" r="44872" b="45869"/>
                    <a:stretch/>
                  </pic:blipFill>
                  <pic:spPr bwMode="auto">
                    <a:xfrm>
                      <a:off x="0" y="0"/>
                      <a:ext cx="4271196" cy="2431684"/>
                    </a:xfrm>
                    <a:prstGeom prst="rect">
                      <a:avLst/>
                    </a:prstGeom>
                    <a:ln>
                      <a:noFill/>
                    </a:ln>
                    <a:extLst>
                      <a:ext uri="{53640926-AAD7-44D8-BBD7-CCE9431645EC}">
                        <a14:shadowObscured xmlns:a14="http://schemas.microsoft.com/office/drawing/2010/main"/>
                      </a:ext>
                    </a:extLst>
                  </pic:spPr>
                </pic:pic>
              </a:graphicData>
            </a:graphic>
          </wp:inline>
        </w:drawing>
      </w:r>
    </w:p>
    <w:p w14:paraId="302DA062" w14:textId="2B6275A2" w:rsidR="003F1CB4" w:rsidRDefault="003F1CB4" w:rsidP="003F1CB4">
      <w:pPr>
        <w:ind w:firstLine="0"/>
      </w:pPr>
      <w:r>
        <w:t xml:space="preserve"> </w:t>
      </w:r>
      <w:r>
        <w:t xml:space="preserve"> </w:t>
      </w:r>
    </w:p>
    <w:p w14:paraId="7B478C2F" w14:textId="3027DEC7" w:rsidR="00300E5B" w:rsidRDefault="00300E5B" w:rsidP="003F1CB4">
      <w:pPr>
        <w:ind w:firstLine="0"/>
        <w:rPr>
          <w:bCs/>
        </w:rPr>
      </w:pPr>
      <w:r>
        <w:rPr>
          <w:bCs/>
        </w:rPr>
        <w:t>Histogram of Latitude variable</w:t>
      </w:r>
    </w:p>
    <w:p w14:paraId="049A342A" w14:textId="5E95C694" w:rsidR="00300E5B" w:rsidRDefault="00300E5B" w:rsidP="003F1CB4">
      <w:pPr>
        <w:ind w:firstLine="0"/>
        <w:rPr>
          <w:bCs/>
        </w:rPr>
      </w:pPr>
      <w:r>
        <w:rPr>
          <w:noProof/>
        </w:rPr>
        <w:drawing>
          <wp:inline distT="0" distB="0" distL="0" distR="0" wp14:anchorId="0DDA2E54" wp14:editId="5B015E91">
            <wp:extent cx="4248150" cy="2581673"/>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269" t="40266" r="48504" b="23837"/>
                    <a:stretch/>
                  </pic:blipFill>
                  <pic:spPr bwMode="auto">
                    <a:xfrm>
                      <a:off x="0" y="0"/>
                      <a:ext cx="4259374" cy="2588494"/>
                    </a:xfrm>
                    <a:prstGeom prst="rect">
                      <a:avLst/>
                    </a:prstGeom>
                    <a:ln>
                      <a:noFill/>
                    </a:ln>
                    <a:extLst>
                      <a:ext uri="{53640926-AAD7-44D8-BBD7-CCE9431645EC}">
                        <a14:shadowObscured xmlns:a14="http://schemas.microsoft.com/office/drawing/2010/main"/>
                      </a:ext>
                    </a:extLst>
                  </pic:spPr>
                </pic:pic>
              </a:graphicData>
            </a:graphic>
          </wp:inline>
        </w:drawing>
      </w:r>
    </w:p>
    <w:p w14:paraId="32EFF6CE" w14:textId="34FAA525" w:rsidR="00300E5B" w:rsidRDefault="00300E5B" w:rsidP="003F1CB4">
      <w:pPr>
        <w:ind w:firstLine="0"/>
        <w:rPr>
          <w:bCs/>
        </w:rPr>
      </w:pPr>
    </w:p>
    <w:p w14:paraId="396D9A78" w14:textId="77777777" w:rsidR="00300E5B" w:rsidRDefault="00300E5B" w:rsidP="003F1CB4">
      <w:pPr>
        <w:ind w:firstLine="0"/>
        <w:rPr>
          <w:bCs/>
        </w:rPr>
      </w:pPr>
    </w:p>
    <w:p w14:paraId="6EA95646" w14:textId="77777777" w:rsidR="00300E5B" w:rsidRDefault="00300E5B" w:rsidP="003F1CB4">
      <w:pPr>
        <w:ind w:firstLine="0"/>
        <w:rPr>
          <w:bCs/>
        </w:rPr>
      </w:pPr>
    </w:p>
    <w:p w14:paraId="7CCB7457" w14:textId="1B498FFB" w:rsidR="00300E5B" w:rsidRDefault="00300E5B" w:rsidP="003F1CB4">
      <w:pPr>
        <w:ind w:firstLine="0"/>
        <w:rPr>
          <w:bCs/>
        </w:rPr>
      </w:pPr>
    </w:p>
    <w:p w14:paraId="702554BE" w14:textId="6330DE94" w:rsidR="00B31A4A" w:rsidRDefault="00B31A4A" w:rsidP="003F1CB4">
      <w:pPr>
        <w:ind w:firstLine="0"/>
        <w:rPr>
          <w:bCs/>
        </w:rPr>
      </w:pPr>
    </w:p>
    <w:p w14:paraId="64D7C0C9" w14:textId="77777777" w:rsidR="00B31A4A" w:rsidRDefault="00B31A4A" w:rsidP="003F1CB4">
      <w:pPr>
        <w:ind w:firstLine="0"/>
        <w:rPr>
          <w:bCs/>
        </w:rPr>
      </w:pPr>
    </w:p>
    <w:p w14:paraId="0E9E5802" w14:textId="715FA1B4" w:rsidR="00300E5B" w:rsidRDefault="00300E5B" w:rsidP="003F1CB4">
      <w:pPr>
        <w:ind w:firstLine="0"/>
        <w:rPr>
          <w:bCs/>
        </w:rPr>
      </w:pPr>
      <w:r>
        <w:rPr>
          <w:bCs/>
        </w:rPr>
        <w:t>Histogram of Longitude variable</w:t>
      </w:r>
    </w:p>
    <w:p w14:paraId="0F4D5972" w14:textId="592DBBD6" w:rsidR="00300E5B" w:rsidRDefault="00300E5B" w:rsidP="003F1CB4">
      <w:pPr>
        <w:ind w:firstLine="0"/>
        <w:rPr>
          <w:bCs/>
        </w:rPr>
      </w:pPr>
      <w:r>
        <w:rPr>
          <w:noProof/>
        </w:rPr>
        <w:drawing>
          <wp:inline distT="0" distB="0" distL="0" distR="0" wp14:anchorId="4A8BF6FB" wp14:editId="1A3BD613">
            <wp:extent cx="4083050" cy="24657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415" t="26401" r="49679" b="38271"/>
                    <a:stretch/>
                  </pic:blipFill>
                  <pic:spPr bwMode="auto">
                    <a:xfrm>
                      <a:off x="0" y="0"/>
                      <a:ext cx="4100217" cy="2476105"/>
                    </a:xfrm>
                    <a:prstGeom prst="rect">
                      <a:avLst/>
                    </a:prstGeom>
                    <a:ln>
                      <a:noFill/>
                    </a:ln>
                    <a:extLst>
                      <a:ext uri="{53640926-AAD7-44D8-BBD7-CCE9431645EC}">
                        <a14:shadowObscured xmlns:a14="http://schemas.microsoft.com/office/drawing/2010/main"/>
                      </a:ext>
                    </a:extLst>
                  </pic:spPr>
                </pic:pic>
              </a:graphicData>
            </a:graphic>
          </wp:inline>
        </w:drawing>
      </w:r>
    </w:p>
    <w:p w14:paraId="2F56F357" w14:textId="77777777" w:rsidR="00300E5B" w:rsidRDefault="00300E5B" w:rsidP="003F1CB4">
      <w:pPr>
        <w:ind w:firstLine="0"/>
        <w:rPr>
          <w:bCs/>
        </w:rPr>
      </w:pPr>
    </w:p>
    <w:p w14:paraId="0C66E0E7" w14:textId="77777777" w:rsidR="00300E5B" w:rsidRDefault="00300E5B" w:rsidP="003F1CB4">
      <w:pPr>
        <w:ind w:firstLine="0"/>
        <w:rPr>
          <w:bCs/>
        </w:rPr>
      </w:pPr>
      <w:r>
        <w:rPr>
          <w:bCs/>
        </w:rPr>
        <w:t>Histogram of Distance Variable</w:t>
      </w:r>
    </w:p>
    <w:p w14:paraId="7BDE8F3D" w14:textId="6420ABFC" w:rsidR="00300E5B" w:rsidRDefault="00300E5B" w:rsidP="003F1CB4">
      <w:pPr>
        <w:ind w:firstLine="0"/>
        <w:rPr>
          <w:bCs/>
        </w:rPr>
      </w:pPr>
      <w:r>
        <w:rPr>
          <w:noProof/>
        </w:rPr>
        <w:drawing>
          <wp:inline distT="0" distB="0" distL="0" distR="0" wp14:anchorId="32EE7767" wp14:editId="5B01838D">
            <wp:extent cx="3832847" cy="23368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376" t="17664" r="48504" b="46438"/>
                    <a:stretch/>
                  </pic:blipFill>
                  <pic:spPr bwMode="auto">
                    <a:xfrm>
                      <a:off x="0" y="0"/>
                      <a:ext cx="3846580" cy="2345173"/>
                    </a:xfrm>
                    <a:prstGeom prst="rect">
                      <a:avLst/>
                    </a:prstGeom>
                    <a:ln>
                      <a:noFill/>
                    </a:ln>
                    <a:extLst>
                      <a:ext uri="{53640926-AAD7-44D8-BBD7-CCE9431645EC}">
                        <a14:shadowObscured xmlns:a14="http://schemas.microsoft.com/office/drawing/2010/main"/>
                      </a:ext>
                    </a:extLst>
                  </pic:spPr>
                </pic:pic>
              </a:graphicData>
            </a:graphic>
          </wp:inline>
        </w:drawing>
      </w:r>
      <w:r>
        <w:rPr>
          <w:bCs/>
        </w:rPr>
        <w:t xml:space="preserve"> </w:t>
      </w:r>
    </w:p>
    <w:p w14:paraId="5472D4BD" w14:textId="440BC3E0" w:rsidR="00300E5B" w:rsidRDefault="00300E5B" w:rsidP="003F1CB4">
      <w:pPr>
        <w:ind w:firstLine="0"/>
        <w:rPr>
          <w:bCs/>
        </w:rPr>
      </w:pPr>
    </w:p>
    <w:p w14:paraId="12662E96" w14:textId="7515EB88" w:rsidR="00B31A4A" w:rsidRDefault="00B31A4A" w:rsidP="003F1CB4">
      <w:pPr>
        <w:ind w:firstLine="0"/>
        <w:rPr>
          <w:bCs/>
        </w:rPr>
      </w:pPr>
    </w:p>
    <w:p w14:paraId="64F9C5B4" w14:textId="5D22699F" w:rsidR="00B31A4A" w:rsidRDefault="00B31A4A" w:rsidP="003F1CB4">
      <w:pPr>
        <w:ind w:firstLine="0"/>
        <w:rPr>
          <w:bCs/>
        </w:rPr>
      </w:pPr>
    </w:p>
    <w:p w14:paraId="0C3AF3CC" w14:textId="4CA79653" w:rsidR="00B31A4A" w:rsidRDefault="00B31A4A" w:rsidP="003F1CB4">
      <w:pPr>
        <w:ind w:firstLine="0"/>
        <w:rPr>
          <w:bCs/>
        </w:rPr>
      </w:pPr>
    </w:p>
    <w:p w14:paraId="543ED75A" w14:textId="77777777" w:rsidR="00B31A4A" w:rsidRDefault="00B31A4A" w:rsidP="003F1CB4">
      <w:pPr>
        <w:ind w:firstLine="0"/>
        <w:rPr>
          <w:bCs/>
        </w:rPr>
      </w:pPr>
    </w:p>
    <w:p w14:paraId="5540FC12" w14:textId="77843EFF" w:rsidR="00300E5B" w:rsidRDefault="00300E5B" w:rsidP="003F1CB4">
      <w:pPr>
        <w:ind w:firstLine="0"/>
        <w:rPr>
          <w:bCs/>
        </w:rPr>
      </w:pPr>
      <w:r>
        <w:rPr>
          <w:bCs/>
        </w:rPr>
        <w:lastRenderedPageBreak/>
        <w:t>Clustering</w:t>
      </w:r>
    </w:p>
    <w:p w14:paraId="2771A5D6" w14:textId="081A5984" w:rsidR="00300E5B" w:rsidRDefault="00300E5B" w:rsidP="003F1CB4">
      <w:pPr>
        <w:ind w:firstLine="0"/>
        <w:rPr>
          <w:bCs/>
        </w:rPr>
      </w:pPr>
      <w:r>
        <w:rPr>
          <w:noProof/>
        </w:rPr>
        <w:drawing>
          <wp:inline distT="0" distB="0" distL="0" distR="0" wp14:anchorId="4E9E1722" wp14:editId="221B3058">
            <wp:extent cx="5683250" cy="3568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842" t="15005" r="16133" b="11301"/>
                    <a:stretch/>
                  </pic:blipFill>
                  <pic:spPr bwMode="auto">
                    <a:xfrm>
                      <a:off x="0" y="0"/>
                      <a:ext cx="5698515" cy="3577709"/>
                    </a:xfrm>
                    <a:prstGeom prst="rect">
                      <a:avLst/>
                    </a:prstGeom>
                    <a:ln>
                      <a:noFill/>
                    </a:ln>
                    <a:extLst>
                      <a:ext uri="{53640926-AAD7-44D8-BBD7-CCE9431645EC}">
                        <a14:shadowObscured xmlns:a14="http://schemas.microsoft.com/office/drawing/2010/main"/>
                      </a:ext>
                    </a:extLst>
                  </pic:spPr>
                </pic:pic>
              </a:graphicData>
            </a:graphic>
          </wp:inline>
        </w:drawing>
      </w:r>
    </w:p>
    <w:p w14:paraId="75E8E39C" w14:textId="147EBA76" w:rsidR="00300E5B" w:rsidRDefault="00300E5B" w:rsidP="003F1CB4">
      <w:pPr>
        <w:ind w:firstLine="0"/>
        <w:rPr>
          <w:bCs/>
        </w:rPr>
      </w:pPr>
      <w:r>
        <w:rPr>
          <w:noProof/>
        </w:rPr>
        <w:drawing>
          <wp:inline distT="0" distB="0" distL="0" distR="0" wp14:anchorId="71EF1979" wp14:editId="008F4CB7">
            <wp:extent cx="5397500" cy="3525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094" t="14435" r="19444" b="11871"/>
                    <a:stretch/>
                  </pic:blipFill>
                  <pic:spPr bwMode="auto">
                    <a:xfrm>
                      <a:off x="0" y="0"/>
                      <a:ext cx="5412822" cy="3535649"/>
                    </a:xfrm>
                    <a:prstGeom prst="rect">
                      <a:avLst/>
                    </a:prstGeom>
                    <a:ln>
                      <a:noFill/>
                    </a:ln>
                    <a:extLst>
                      <a:ext uri="{53640926-AAD7-44D8-BBD7-CCE9431645EC}">
                        <a14:shadowObscured xmlns:a14="http://schemas.microsoft.com/office/drawing/2010/main"/>
                      </a:ext>
                    </a:extLst>
                  </pic:spPr>
                </pic:pic>
              </a:graphicData>
            </a:graphic>
          </wp:inline>
        </w:drawing>
      </w:r>
    </w:p>
    <w:p w14:paraId="5CC3FA43" w14:textId="27A5F4C4" w:rsidR="00300E5B" w:rsidRDefault="00300E5B" w:rsidP="003F1CB4">
      <w:pPr>
        <w:ind w:firstLine="0"/>
        <w:rPr>
          <w:bCs/>
        </w:rPr>
      </w:pPr>
    </w:p>
    <w:p w14:paraId="24ABBB54" w14:textId="01238EEC" w:rsidR="00300E5B" w:rsidRDefault="00300E5B" w:rsidP="003F1CB4">
      <w:pPr>
        <w:ind w:firstLine="0"/>
        <w:rPr>
          <w:bCs/>
        </w:rPr>
      </w:pPr>
      <w:r>
        <w:rPr>
          <w:noProof/>
        </w:rPr>
        <w:lastRenderedPageBreak/>
        <w:drawing>
          <wp:inline distT="0" distB="0" distL="0" distR="0" wp14:anchorId="08479D83" wp14:editId="6C1BCA0F">
            <wp:extent cx="5241916" cy="33083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521" t="17284" r="19338" b="11870"/>
                    <a:stretch/>
                  </pic:blipFill>
                  <pic:spPr bwMode="auto">
                    <a:xfrm>
                      <a:off x="0" y="0"/>
                      <a:ext cx="5253956" cy="3315949"/>
                    </a:xfrm>
                    <a:prstGeom prst="rect">
                      <a:avLst/>
                    </a:prstGeom>
                    <a:ln>
                      <a:noFill/>
                    </a:ln>
                    <a:extLst>
                      <a:ext uri="{53640926-AAD7-44D8-BBD7-CCE9431645EC}">
                        <a14:shadowObscured xmlns:a14="http://schemas.microsoft.com/office/drawing/2010/main"/>
                      </a:ext>
                    </a:extLst>
                  </pic:spPr>
                </pic:pic>
              </a:graphicData>
            </a:graphic>
          </wp:inline>
        </w:drawing>
      </w:r>
    </w:p>
    <w:p w14:paraId="4C2EB5BF" w14:textId="2D36D952" w:rsidR="00661C5F" w:rsidRDefault="00661C5F" w:rsidP="003F1CB4">
      <w:pPr>
        <w:ind w:firstLine="0"/>
        <w:rPr>
          <w:bCs/>
        </w:rPr>
      </w:pPr>
      <w:r>
        <w:rPr>
          <w:noProof/>
        </w:rPr>
        <w:drawing>
          <wp:inline distT="0" distB="0" distL="0" distR="0" wp14:anchorId="0611AC8D" wp14:editId="57CEA257">
            <wp:extent cx="5262256" cy="30607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628" t="13486" r="19551" b="21557"/>
                    <a:stretch/>
                  </pic:blipFill>
                  <pic:spPr bwMode="auto">
                    <a:xfrm>
                      <a:off x="0" y="0"/>
                      <a:ext cx="5265195" cy="3062409"/>
                    </a:xfrm>
                    <a:prstGeom prst="rect">
                      <a:avLst/>
                    </a:prstGeom>
                    <a:ln>
                      <a:noFill/>
                    </a:ln>
                    <a:extLst>
                      <a:ext uri="{53640926-AAD7-44D8-BBD7-CCE9431645EC}">
                        <a14:shadowObscured xmlns:a14="http://schemas.microsoft.com/office/drawing/2010/main"/>
                      </a:ext>
                    </a:extLst>
                  </pic:spPr>
                </pic:pic>
              </a:graphicData>
            </a:graphic>
          </wp:inline>
        </w:drawing>
      </w:r>
    </w:p>
    <w:p w14:paraId="2C3BDFFA" w14:textId="09D87270" w:rsidR="00661C5F" w:rsidRDefault="00661C5F" w:rsidP="003F1CB4">
      <w:pPr>
        <w:ind w:firstLine="0"/>
        <w:rPr>
          <w:bCs/>
        </w:rPr>
      </w:pPr>
    </w:p>
    <w:p w14:paraId="4FAAE4E4" w14:textId="6A1BCD20" w:rsidR="00B31A4A" w:rsidRDefault="00B31A4A" w:rsidP="003F1CB4">
      <w:pPr>
        <w:ind w:firstLine="0"/>
        <w:rPr>
          <w:bCs/>
        </w:rPr>
      </w:pPr>
    </w:p>
    <w:p w14:paraId="47993DB5" w14:textId="5CE136F9" w:rsidR="00B31A4A" w:rsidRDefault="00B31A4A" w:rsidP="003F1CB4">
      <w:pPr>
        <w:ind w:firstLine="0"/>
        <w:rPr>
          <w:bCs/>
        </w:rPr>
      </w:pPr>
    </w:p>
    <w:p w14:paraId="4706CFB7" w14:textId="77777777" w:rsidR="00B31A4A" w:rsidRDefault="00B31A4A" w:rsidP="003F1CB4">
      <w:pPr>
        <w:ind w:firstLine="0"/>
        <w:rPr>
          <w:bCs/>
        </w:rPr>
      </w:pPr>
    </w:p>
    <w:p w14:paraId="2E7961D6" w14:textId="614E0F2E" w:rsidR="00661C5F" w:rsidRDefault="00661C5F" w:rsidP="003F1CB4">
      <w:pPr>
        <w:ind w:firstLine="0"/>
        <w:rPr>
          <w:bCs/>
        </w:rPr>
      </w:pPr>
      <w:r>
        <w:rPr>
          <w:bCs/>
        </w:rPr>
        <w:lastRenderedPageBreak/>
        <w:t>K for KNN</w:t>
      </w:r>
    </w:p>
    <w:p w14:paraId="0AA933F4" w14:textId="25DA2E2E" w:rsidR="00661C5F" w:rsidRDefault="00661C5F" w:rsidP="003F1CB4">
      <w:pPr>
        <w:ind w:firstLine="0"/>
        <w:rPr>
          <w:bCs/>
        </w:rPr>
      </w:pPr>
      <w:r>
        <w:rPr>
          <w:noProof/>
        </w:rPr>
        <w:drawing>
          <wp:inline distT="0" distB="0" distL="0" distR="0" wp14:anchorId="0076439B" wp14:editId="6E253E76">
            <wp:extent cx="4108450" cy="2755668"/>
            <wp:effectExtent l="0" t="0" r="635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521" t="14435" r="47436" b="43780"/>
                    <a:stretch/>
                  </pic:blipFill>
                  <pic:spPr bwMode="auto">
                    <a:xfrm>
                      <a:off x="0" y="0"/>
                      <a:ext cx="4135269" cy="2773657"/>
                    </a:xfrm>
                    <a:prstGeom prst="rect">
                      <a:avLst/>
                    </a:prstGeom>
                    <a:ln>
                      <a:noFill/>
                    </a:ln>
                    <a:extLst>
                      <a:ext uri="{53640926-AAD7-44D8-BBD7-CCE9431645EC}">
                        <a14:shadowObscured xmlns:a14="http://schemas.microsoft.com/office/drawing/2010/main"/>
                      </a:ext>
                    </a:extLst>
                  </pic:spPr>
                </pic:pic>
              </a:graphicData>
            </a:graphic>
          </wp:inline>
        </w:drawing>
      </w:r>
    </w:p>
    <w:p w14:paraId="3E2A512F" w14:textId="4D77FA84" w:rsidR="00661C5F" w:rsidRDefault="00661C5F" w:rsidP="003F1CB4">
      <w:pPr>
        <w:ind w:firstLine="0"/>
        <w:rPr>
          <w:bCs/>
        </w:rPr>
      </w:pPr>
    </w:p>
    <w:p w14:paraId="6C8068AD" w14:textId="77777777" w:rsidR="00661C5F" w:rsidRDefault="00661C5F" w:rsidP="003F1CB4">
      <w:pPr>
        <w:ind w:firstLine="0"/>
        <w:rPr>
          <w:bCs/>
        </w:rPr>
      </w:pPr>
      <w:r>
        <w:rPr>
          <w:bCs/>
        </w:rPr>
        <w:t>Model Evaluation Results</w:t>
      </w:r>
    </w:p>
    <w:p w14:paraId="0ED27598" w14:textId="2804687A" w:rsidR="00661C5F" w:rsidRDefault="00661C5F" w:rsidP="003F1CB4">
      <w:pPr>
        <w:ind w:firstLine="0"/>
        <w:rPr>
          <w:bCs/>
        </w:rPr>
      </w:pPr>
      <w:r>
        <w:rPr>
          <w:noProof/>
        </w:rPr>
        <w:drawing>
          <wp:inline distT="0" distB="0" distL="0" distR="0" wp14:anchorId="2905A574" wp14:editId="6D8BD201">
            <wp:extent cx="5607050" cy="34890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240" t="12916" r="15599" b="11681"/>
                    <a:stretch/>
                  </pic:blipFill>
                  <pic:spPr bwMode="auto">
                    <a:xfrm>
                      <a:off x="0" y="0"/>
                      <a:ext cx="5619434" cy="3496732"/>
                    </a:xfrm>
                    <a:prstGeom prst="rect">
                      <a:avLst/>
                    </a:prstGeom>
                    <a:ln>
                      <a:noFill/>
                    </a:ln>
                    <a:extLst>
                      <a:ext uri="{53640926-AAD7-44D8-BBD7-CCE9431645EC}">
                        <a14:shadowObscured xmlns:a14="http://schemas.microsoft.com/office/drawing/2010/main"/>
                      </a:ext>
                    </a:extLst>
                  </pic:spPr>
                </pic:pic>
              </a:graphicData>
            </a:graphic>
          </wp:inline>
        </w:drawing>
      </w:r>
      <w:r>
        <w:rPr>
          <w:bCs/>
        </w:rPr>
        <w:t xml:space="preserve"> </w:t>
      </w:r>
    </w:p>
    <w:p w14:paraId="4C28CA64" w14:textId="3727B247" w:rsidR="00661C5F" w:rsidRDefault="00661C5F" w:rsidP="003F1CB4">
      <w:pPr>
        <w:ind w:firstLine="0"/>
        <w:rPr>
          <w:bCs/>
        </w:rPr>
      </w:pPr>
      <w:r>
        <w:rPr>
          <w:noProof/>
        </w:rPr>
        <w:lastRenderedPageBreak/>
        <w:drawing>
          <wp:inline distT="0" distB="0" distL="0" distR="0" wp14:anchorId="673E84C9" wp14:editId="252F7547">
            <wp:extent cx="5943494" cy="11303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201" t="16904" r="15385" b="60304"/>
                    <a:stretch/>
                  </pic:blipFill>
                  <pic:spPr bwMode="auto">
                    <a:xfrm>
                      <a:off x="0" y="0"/>
                      <a:ext cx="5953857" cy="1132271"/>
                    </a:xfrm>
                    <a:prstGeom prst="rect">
                      <a:avLst/>
                    </a:prstGeom>
                    <a:ln>
                      <a:noFill/>
                    </a:ln>
                    <a:extLst>
                      <a:ext uri="{53640926-AAD7-44D8-BBD7-CCE9431645EC}">
                        <a14:shadowObscured xmlns:a14="http://schemas.microsoft.com/office/drawing/2010/main"/>
                      </a:ext>
                    </a:extLst>
                  </pic:spPr>
                </pic:pic>
              </a:graphicData>
            </a:graphic>
          </wp:inline>
        </w:drawing>
      </w:r>
    </w:p>
    <w:p w14:paraId="08EF1341" w14:textId="56C266B3" w:rsidR="00B31A4A" w:rsidRDefault="00B31A4A" w:rsidP="003F1CB4">
      <w:pPr>
        <w:ind w:firstLine="0"/>
        <w:rPr>
          <w:bCs/>
        </w:rPr>
      </w:pPr>
    </w:p>
    <w:p w14:paraId="1B405A9D" w14:textId="50541FD4" w:rsidR="00B31A4A" w:rsidRPr="00C31D30" w:rsidRDefault="00B31A4A" w:rsidP="00B31A4A">
      <w:pPr>
        <w:pStyle w:val="Heading4"/>
        <w:ind w:firstLine="0"/>
      </w:pPr>
      <w:r>
        <w:t>Discus</w:t>
      </w:r>
      <w:r w:rsidR="004D612C">
        <w:t>s</w:t>
      </w:r>
      <w:r>
        <w:t>ions</w:t>
      </w:r>
    </w:p>
    <w:p w14:paraId="6D47A1E8" w14:textId="77777777" w:rsidR="00637C40" w:rsidRDefault="00637C40" w:rsidP="00B31A4A">
      <w:pPr>
        <w:ind w:firstLine="0"/>
        <w:rPr>
          <w:bCs/>
        </w:rPr>
      </w:pPr>
      <w:r>
        <w:rPr>
          <w:bCs/>
        </w:rPr>
        <w:t xml:space="preserve">In the clustering, we can see the in the 20 clusters, there are some </w:t>
      </w:r>
      <w:proofErr w:type="spellStart"/>
      <w:r>
        <w:rPr>
          <w:bCs/>
        </w:rPr>
        <w:t>neighbourhoods</w:t>
      </w:r>
      <w:proofErr w:type="spellEnd"/>
      <w:r>
        <w:rPr>
          <w:bCs/>
        </w:rPr>
        <w:t xml:space="preserve"> from other borough being clustered in the same cluster, hence, these </w:t>
      </w:r>
      <w:proofErr w:type="spellStart"/>
      <w:r>
        <w:rPr>
          <w:bCs/>
        </w:rPr>
        <w:t>neighbourhoods</w:t>
      </w:r>
      <w:proofErr w:type="spellEnd"/>
      <w:r>
        <w:rPr>
          <w:bCs/>
        </w:rPr>
        <w:t xml:space="preserve"> has higher similarity in terms of Latitude and Longitude. They may be closer together. </w:t>
      </w:r>
    </w:p>
    <w:p w14:paraId="1625E9AB" w14:textId="77777777" w:rsidR="00637C40" w:rsidRDefault="00637C40" w:rsidP="00B31A4A">
      <w:pPr>
        <w:ind w:firstLine="0"/>
        <w:rPr>
          <w:bCs/>
        </w:rPr>
      </w:pPr>
    </w:p>
    <w:p w14:paraId="627AECFC" w14:textId="4FA8B49E" w:rsidR="00637C40" w:rsidRDefault="00637C40" w:rsidP="00B31A4A">
      <w:pPr>
        <w:ind w:firstLine="0"/>
        <w:rPr>
          <w:bCs/>
        </w:rPr>
      </w:pPr>
      <w:r>
        <w:rPr>
          <w:bCs/>
        </w:rPr>
        <w:t xml:space="preserve">For variables, only the Longitude variable is more normally distributed, hence, parametric statistics and other algorithms may </w:t>
      </w:r>
      <w:proofErr w:type="gramStart"/>
      <w:r>
        <w:rPr>
          <w:bCs/>
        </w:rPr>
        <w:t>works</w:t>
      </w:r>
      <w:proofErr w:type="gramEnd"/>
      <w:r>
        <w:rPr>
          <w:bCs/>
        </w:rPr>
        <w:t xml:space="preserve"> well on longitude variable. Other variables are not normally distributed, hence, algorithms may not </w:t>
      </w:r>
      <w:proofErr w:type="gramStart"/>
      <w:r>
        <w:rPr>
          <w:bCs/>
        </w:rPr>
        <w:t>works</w:t>
      </w:r>
      <w:proofErr w:type="gramEnd"/>
      <w:r>
        <w:rPr>
          <w:bCs/>
        </w:rPr>
        <w:t xml:space="preserve"> well.</w:t>
      </w:r>
    </w:p>
    <w:p w14:paraId="4957FD99" w14:textId="77777777" w:rsidR="00637C40" w:rsidRDefault="00637C40" w:rsidP="00637C40">
      <w:pPr>
        <w:ind w:firstLine="0"/>
      </w:pPr>
    </w:p>
    <w:p w14:paraId="283BB24B" w14:textId="1D188286" w:rsidR="00637C40" w:rsidRDefault="00637C40" w:rsidP="00637C40">
      <w:pPr>
        <w:ind w:firstLine="0"/>
      </w:pPr>
      <w:r>
        <w:t xml:space="preserve">From the </w:t>
      </w:r>
      <w:proofErr w:type="gramStart"/>
      <w:r>
        <w:t>models</w:t>
      </w:r>
      <w:proofErr w:type="gramEnd"/>
      <w:r>
        <w:t xml:space="preserve"> evaluation results, we can see that the decision tree and KNN has higher accuracy.</w:t>
      </w:r>
      <w:r>
        <w:t xml:space="preserve"> We can convert the models into a software to predict whether we should invest in the pub business based on the location. </w:t>
      </w:r>
      <w:r w:rsidR="004D612C">
        <w:t>Based on the [</w:t>
      </w:r>
      <w:proofErr w:type="spellStart"/>
      <w:r w:rsidR="004D612C">
        <w:t>recision</w:t>
      </w:r>
      <w:proofErr w:type="spellEnd"/>
      <w:r w:rsidR="004D612C">
        <w:t>, recall, and accuracy,</w:t>
      </w:r>
      <w:r w:rsidR="004D612C" w:rsidRPr="004D612C">
        <w:t xml:space="preserve"> </w:t>
      </w:r>
      <w:r w:rsidR="004D612C">
        <w:t>we</w:t>
      </w:r>
      <w:r w:rsidR="004D612C" w:rsidRPr="004D612C">
        <w:t xml:space="preserve"> may choose the most accurate </w:t>
      </w:r>
      <w:r w:rsidR="004D612C">
        <w:t>models,</w:t>
      </w:r>
      <w:r w:rsidR="004D612C" w:rsidRPr="004D612C">
        <w:t xml:space="preserve"> </w:t>
      </w:r>
      <w:r w:rsidR="004D612C">
        <w:t>but</w:t>
      </w:r>
      <w:r w:rsidR="004D612C" w:rsidRPr="004D612C">
        <w:t xml:space="preserve"> for myself, I</w:t>
      </w:r>
      <w:r w:rsidR="004D612C">
        <w:t xml:space="preserve"> recommend</w:t>
      </w:r>
      <w:r w:rsidR="004D612C" w:rsidRPr="004D612C">
        <w:t xml:space="preserve"> combine models with IF rules after </w:t>
      </w:r>
      <w:proofErr w:type="spellStart"/>
      <w:r w:rsidR="004D612C" w:rsidRPr="004D612C">
        <w:t>analysing</w:t>
      </w:r>
      <w:proofErr w:type="spellEnd"/>
      <w:r w:rsidR="004D612C" w:rsidRPr="004D612C">
        <w:t xml:space="preserve"> the data and see which model predict data at highest accuracy at some conditions</w:t>
      </w:r>
      <w:r w:rsidR="004D612C">
        <w:t xml:space="preserve">. </w:t>
      </w:r>
    </w:p>
    <w:p w14:paraId="0A16D2FD" w14:textId="77777777" w:rsidR="004D612C" w:rsidRDefault="00637C40" w:rsidP="00637C40">
      <w:pPr>
        <w:ind w:firstLine="0"/>
      </w:pPr>
      <w:r>
        <w:rPr>
          <w:noProof/>
        </w:rPr>
        <w:drawing>
          <wp:inline distT="0" distB="0" distL="0" distR="0" wp14:anchorId="293454FB" wp14:editId="3854923A">
            <wp:extent cx="5790788" cy="946150"/>
            <wp:effectExtent l="0" t="0" r="63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927" t="53941" r="16454" b="25546"/>
                    <a:stretch/>
                  </pic:blipFill>
                  <pic:spPr bwMode="auto">
                    <a:xfrm>
                      <a:off x="0" y="0"/>
                      <a:ext cx="5795855" cy="946978"/>
                    </a:xfrm>
                    <a:prstGeom prst="rect">
                      <a:avLst/>
                    </a:prstGeom>
                    <a:ln>
                      <a:noFill/>
                    </a:ln>
                    <a:extLst>
                      <a:ext uri="{53640926-AAD7-44D8-BBD7-CCE9431645EC}">
                        <a14:shadowObscured xmlns:a14="http://schemas.microsoft.com/office/drawing/2010/main"/>
                      </a:ext>
                    </a:extLst>
                  </pic:spPr>
                </pic:pic>
              </a:graphicData>
            </a:graphic>
          </wp:inline>
        </w:drawing>
      </w:r>
    </w:p>
    <w:p w14:paraId="75BE303C" w14:textId="77777777" w:rsidR="004D612C" w:rsidRDefault="004D612C" w:rsidP="00637C40">
      <w:pPr>
        <w:ind w:firstLine="0"/>
      </w:pPr>
    </w:p>
    <w:p w14:paraId="5E236E8B" w14:textId="77777777" w:rsidR="004D612C" w:rsidRDefault="004D612C" w:rsidP="00637C40">
      <w:pPr>
        <w:ind w:firstLine="0"/>
      </w:pPr>
    </w:p>
    <w:p w14:paraId="1054B38C" w14:textId="6BA951E8" w:rsidR="004D612C" w:rsidRPr="00C31D30" w:rsidRDefault="004D612C" w:rsidP="004D612C">
      <w:pPr>
        <w:pStyle w:val="Heading4"/>
        <w:ind w:firstLine="0"/>
      </w:pPr>
      <w:r>
        <w:lastRenderedPageBreak/>
        <w:t>Conclusion</w:t>
      </w:r>
    </w:p>
    <w:p w14:paraId="20E26BE5" w14:textId="51DC3469" w:rsidR="00637C40" w:rsidRDefault="004D612C" w:rsidP="004D612C">
      <w:pPr>
        <w:ind w:firstLine="0"/>
      </w:pPr>
      <w:r>
        <w:rPr>
          <w:bCs/>
        </w:rPr>
        <w:t xml:space="preserve">In this data mining project, we used CRISP DM model to create prediction and classification models. We go into business understanding, data understanding, data preparation, modeling, evaluation and deployment. The result is from data understanding and we can see that only longitude variable is normally distributed. </w:t>
      </w:r>
      <w:r w:rsidR="0091432A">
        <w:rPr>
          <w:bCs/>
        </w:rPr>
        <w:t>The result also shows</w:t>
      </w:r>
      <w:r>
        <w:rPr>
          <w:bCs/>
        </w:rPr>
        <w:t xml:space="preserve"> the model evaluation </w:t>
      </w:r>
      <w:r w:rsidR="0091432A">
        <w:rPr>
          <w:bCs/>
        </w:rPr>
        <w:t>results and it seemed</w:t>
      </w:r>
      <w:r>
        <w:rPr>
          <w:bCs/>
        </w:rPr>
        <w:t xml:space="preserve"> that the decision tree and KNN is more accurate. </w:t>
      </w:r>
      <w:r w:rsidR="0091432A">
        <w:rPr>
          <w:bCs/>
        </w:rPr>
        <w:t xml:space="preserve">The result also </w:t>
      </w:r>
      <w:proofErr w:type="gramStart"/>
      <w:r w:rsidR="0091432A">
        <w:rPr>
          <w:bCs/>
        </w:rPr>
        <w:t>show</w:t>
      </w:r>
      <w:proofErr w:type="gramEnd"/>
      <w:r w:rsidR="0091432A">
        <w:rPr>
          <w:bCs/>
        </w:rPr>
        <w:t xml:space="preserve"> clustering of top 20 clusters. Clustering can be a model, but we used it at the data understanding stage. </w:t>
      </w:r>
      <w:r>
        <w:rPr>
          <w:bCs/>
        </w:rPr>
        <w:t xml:space="preserve">Data preparation is used to </w:t>
      </w:r>
      <w:proofErr w:type="gramStart"/>
      <w:r>
        <w:rPr>
          <w:bCs/>
        </w:rPr>
        <w:t>scraped</w:t>
      </w:r>
      <w:proofErr w:type="gramEnd"/>
      <w:r>
        <w:rPr>
          <w:bCs/>
        </w:rPr>
        <w:t xml:space="preserve"> the data from Wikipedia and extract from </w:t>
      </w:r>
      <w:proofErr w:type="spellStart"/>
      <w:r>
        <w:rPr>
          <w:bCs/>
        </w:rPr>
        <w:t>FourSquare</w:t>
      </w:r>
      <w:proofErr w:type="spellEnd"/>
      <w:r>
        <w:rPr>
          <w:bCs/>
        </w:rPr>
        <w:t xml:space="preserve">. </w:t>
      </w:r>
      <w:r w:rsidR="0091432A">
        <w:rPr>
          <w:bCs/>
        </w:rPr>
        <w:t>A second</w:t>
      </w:r>
      <w:r>
        <w:rPr>
          <w:bCs/>
        </w:rPr>
        <w:t xml:space="preserve"> Data Preparation is used to reduce the variables (variable selection), add in the </w:t>
      </w:r>
      <w:proofErr w:type="spellStart"/>
      <w:r>
        <w:rPr>
          <w:bCs/>
        </w:rPr>
        <w:t>isSetUp</w:t>
      </w:r>
      <w:proofErr w:type="spellEnd"/>
      <w:r>
        <w:rPr>
          <w:bCs/>
        </w:rPr>
        <w:t xml:space="preserve"> variable, and retrieve only the rows with pub businesses. </w:t>
      </w:r>
      <w:r w:rsidR="0091432A">
        <w:rPr>
          <w:bCs/>
        </w:rPr>
        <w:t xml:space="preserve">Both the data preparation is shown in the Data portion. </w:t>
      </w:r>
      <w:r>
        <w:rPr>
          <w:bCs/>
        </w:rPr>
        <w:t xml:space="preserve">We used the </w:t>
      </w:r>
      <w:r w:rsidR="0091432A">
        <w:rPr>
          <w:bCs/>
        </w:rPr>
        <w:t xml:space="preserve">Decision Tree, KNN, Logistic Regression, </w:t>
      </w:r>
      <w:proofErr w:type="gramStart"/>
      <w:r w:rsidR="0091432A">
        <w:rPr>
          <w:bCs/>
        </w:rPr>
        <w:t>and etc.</w:t>
      </w:r>
      <w:proofErr w:type="gramEnd"/>
      <w:r w:rsidR="0091432A">
        <w:rPr>
          <w:bCs/>
        </w:rPr>
        <w:t xml:space="preserve"> to create our models. </w:t>
      </w:r>
      <w:r>
        <w:rPr>
          <w:bCs/>
        </w:rPr>
        <w:t xml:space="preserve"> </w:t>
      </w:r>
    </w:p>
    <w:sdt>
      <w:sdtPr>
        <w:rPr>
          <w:rFonts w:asciiTheme="minorHAnsi" w:eastAsiaTheme="minorEastAsia" w:hAnsiTheme="minorHAnsi" w:cstheme="minorBidi"/>
        </w:rPr>
        <w:id w:val="62297111"/>
        <w:docPartObj>
          <w:docPartGallery w:val="Bibliographies"/>
          <w:docPartUnique/>
        </w:docPartObj>
      </w:sdtPr>
      <w:sdtEndPr/>
      <w:sdtContent>
        <w:p w14:paraId="0E2F3E44" w14:textId="482D77AC" w:rsidR="00E81978" w:rsidRDefault="005D3A03">
          <w:pPr>
            <w:pStyle w:val="SectionTitle"/>
          </w:pPr>
          <w:r>
            <w:t>References</w:t>
          </w:r>
        </w:p>
        <w:p w14:paraId="457469BB" w14:textId="5A634F8F" w:rsidR="00C31D30" w:rsidRDefault="00C31D30" w:rsidP="00C31D30">
          <w:pPr>
            <w:pStyle w:val="Bibliography"/>
            <w:rPr>
              <w:noProof/>
            </w:rPr>
          </w:pPr>
          <w:r>
            <w:fldChar w:fldCharType="begin"/>
          </w:r>
          <w:r>
            <w:instrText xml:space="preserve"> BIBLIOGRAPHY </w:instrText>
          </w:r>
          <w:r>
            <w:fldChar w:fldCharType="separate"/>
          </w:r>
          <w:r w:rsidR="00B761FA">
            <w:rPr>
              <w:noProof/>
            </w:rPr>
            <w:t xml:space="preserve">Some codes is from the course. The </w:t>
          </w:r>
          <w:r w:rsidR="00691DD9">
            <w:rPr>
              <w:noProof/>
            </w:rPr>
            <w:t xml:space="preserve">python notebook link is at: </w:t>
          </w:r>
          <w:r w:rsidR="00691DD9" w:rsidRPr="00691DD9">
            <w:rPr>
              <w:noProof/>
            </w:rPr>
            <w:t>https://github.com/gohminghui88/Coursera_Capstone/blob/master/Coursera_Capstone_final1.ipynb</w:t>
          </w:r>
        </w:p>
        <w:p w14:paraId="1E08F929" w14:textId="77777777" w:rsidR="00E81978" w:rsidRDefault="00C31D30" w:rsidP="00C31D30">
          <w:pPr>
            <w:pStyle w:val="Bibliography"/>
            <w:rPr>
              <w:noProof/>
            </w:rPr>
          </w:pPr>
          <w:r>
            <w:rPr>
              <w:noProof/>
            </w:rPr>
            <w:t xml:space="preserve">Last Name, F. M. (Year). </w:t>
          </w:r>
          <w:r>
            <w:rPr>
              <w:i/>
              <w:iCs/>
              <w:noProof/>
            </w:rPr>
            <w:t>Book Title.</w:t>
          </w:r>
          <w:r>
            <w:rPr>
              <w:noProof/>
            </w:rPr>
            <w:t xml:space="preserve"> City Name: Publisher Name.</w:t>
          </w:r>
          <w:r>
            <w:rPr>
              <w:b/>
              <w:bCs/>
              <w:noProof/>
            </w:rPr>
            <w:fldChar w:fldCharType="end"/>
          </w:r>
        </w:p>
      </w:sdtContent>
    </w:sdt>
    <w:p w14:paraId="0707A3C2" w14:textId="7841BA8C" w:rsidR="00E81978" w:rsidRDefault="00E81978" w:rsidP="00A568A2">
      <w:pPr>
        <w:pStyle w:val="SectionTitle"/>
        <w:jc w:val="left"/>
      </w:pPr>
    </w:p>
    <w:sectPr w:rsidR="00E81978">
      <w:headerReference w:type="default" r:id="rId34"/>
      <w:headerReference w:type="first" r:id="rId35"/>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B4F8B4" w14:textId="77777777" w:rsidR="00F340F2" w:rsidRDefault="00F340F2">
      <w:pPr>
        <w:spacing w:line="240" w:lineRule="auto"/>
      </w:pPr>
      <w:r>
        <w:separator/>
      </w:r>
    </w:p>
    <w:p w14:paraId="4CB5CB89" w14:textId="77777777" w:rsidR="00F340F2" w:rsidRDefault="00F340F2"/>
  </w:endnote>
  <w:endnote w:type="continuationSeparator" w:id="0">
    <w:p w14:paraId="5100D572" w14:textId="77777777" w:rsidR="00F340F2" w:rsidRDefault="00F340F2">
      <w:pPr>
        <w:spacing w:line="240" w:lineRule="auto"/>
      </w:pPr>
      <w:r>
        <w:continuationSeparator/>
      </w:r>
    </w:p>
    <w:p w14:paraId="28096622" w14:textId="77777777" w:rsidR="00F340F2" w:rsidRDefault="00F340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4433E0" w14:textId="77777777" w:rsidR="00F340F2" w:rsidRDefault="00F340F2">
      <w:pPr>
        <w:spacing w:line="240" w:lineRule="auto"/>
      </w:pPr>
      <w:r>
        <w:separator/>
      </w:r>
    </w:p>
    <w:p w14:paraId="6486F80E" w14:textId="77777777" w:rsidR="00F340F2" w:rsidRDefault="00F340F2"/>
  </w:footnote>
  <w:footnote w:type="continuationSeparator" w:id="0">
    <w:p w14:paraId="48189887" w14:textId="77777777" w:rsidR="00F340F2" w:rsidRDefault="00F340F2">
      <w:pPr>
        <w:spacing w:line="240" w:lineRule="auto"/>
      </w:pPr>
      <w:r>
        <w:continuationSeparator/>
      </w:r>
    </w:p>
    <w:p w14:paraId="72A05E7D" w14:textId="77777777" w:rsidR="00F340F2" w:rsidRDefault="00F340F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F9AC73" w14:textId="77777777" w:rsidR="00E81978" w:rsidRDefault="00F340F2">
    <w:pPr>
      <w:pStyle w:val="Header"/>
    </w:pPr>
    <w:sdt>
      <w:sdtPr>
        <w:rPr>
          <w:rStyle w:val="Strong"/>
        </w:rPr>
        <w:alias w:val="Running head"/>
        <w:tag w:val=""/>
        <w:id w:val="12739865"/>
        <w:placeholder>
          <w:docPart w:val="1844DDD632D043348B1E0AA975FACA99"/>
        </w:placeholder>
        <w:showingPlcHd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C0601E">
          <w:rPr>
            <w:rStyle w:val="Strong"/>
          </w:rPr>
          <w:t>[Shortened Title up to 50 Characters]</w:t>
        </w:r>
      </w:sdtContent>
    </w:sdt>
    <w:r w:rsidR="005D3A03">
      <w:rPr>
        <w:rStyle w:val="Strong"/>
      </w:rPr>
      <w:ptab w:relativeTo="margin" w:alignment="right" w:leader="none"/>
    </w:r>
    <w:r w:rsidR="005D3A03">
      <w:rPr>
        <w:rStyle w:val="Strong"/>
      </w:rPr>
      <w:fldChar w:fldCharType="begin"/>
    </w:r>
    <w:r w:rsidR="005D3A03">
      <w:rPr>
        <w:rStyle w:val="Strong"/>
      </w:rPr>
      <w:instrText xml:space="preserve"> PAGE   \* MERGEFORMAT </w:instrText>
    </w:r>
    <w:r w:rsidR="005D3A03">
      <w:rPr>
        <w:rStyle w:val="Strong"/>
      </w:rPr>
      <w:fldChar w:fldCharType="separate"/>
    </w:r>
    <w:r w:rsidR="000D3F41">
      <w:rPr>
        <w:rStyle w:val="Strong"/>
        <w:noProof/>
      </w:rPr>
      <w:t>8</w:t>
    </w:r>
    <w:r w:rsidR="005D3A03">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5DD46" w14:textId="77777777" w:rsidR="00E81978" w:rsidRDefault="005D3A03">
    <w:pPr>
      <w:pStyle w:val="Header"/>
      <w:rPr>
        <w:rStyle w:val="Strong"/>
      </w:rPr>
    </w:pPr>
    <w:r>
      <w:t xml:space="preserve">Running head: </w:t>
    </w:r>
    <w:sdt>
      <w:sdtPr>
        <w:rPr>
          <w:rStyle w:val="Strong"/>
        </w:rPr>
        <w:alias w:val="Running head"/>
        <w:tag w:val=""/>
        <w:id w:val="-696842620"/>
        <w:placeholder>
          <w:docPart w:val="6EAEFE83EF9F4D10B5690055108FD580"/>
        </w:placeholder>
        <w:showingPlcHd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CF6E91">
          <w:rPr>
            <w:rStyle w:val="Strong"/>
          </w:rPr>
          <w:t>[Shortened Title up to 50 Characters]</w:t>
        </w:r>
      </w:sdtContent>
    </w:sdt>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sidR="000D3F41">
      <w:rPr>
        <w:rStyle w:val="Strong"/>
        <w:noProof/>
      </w:rPr>
      <w:t>1</w:t>
    </w:r>
    <w:r>
      <w:rPr>
        <w:rStyle w:val="Strong"/>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18EB379B"/>
    <w:multiLevelType w:val="hybridMultilevel"/>
    <w:tmpl w:val="5930DFC6"/>
    <w:lvl w:ilvl="0" w:tplc="6010C8DC">
      <w:numFmt w:val="bullet"/>
      <w:lvlText w:val="-"/>
      <w:lvlJc w:val="left"/>
      <w:pPr>
        <w:ind w:left="720" w:hanging="360"/>
      </w:pPr>
      <w:rPr>
        <w:rFonts w:ascii="Times New Roman" w:eastAsiaTheme="minorEastAsia"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71D129FE"/>
    <w:multiLevelType w:val="hybridMultilevel"/>
    <w:tmpl w:val="C36A4ECC"/>
    <w:lvl w:ilvl="0" w:tplc="B84E3F32">
      <w:start w:val="43"/>
      <w:numFmt w:val="bullet"/>
      <w:lvlText w:val="-"/>
      <w:lvlJc w:val="left"/>
      <w:pPr>
        <w:ind w:left="720" w:hanging="360"/>
      </w:pPr>
      <w:rPr>
        <w:rFonts w:ascii="Times New Roman" w:eastAsiaTheme="minorEastAsia"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5"/>
  </w:num>
  <w:num w:numId="13">
    <w:abstractNumId w:val="12"/>
  </w:num>
  <w:num w:numId="14">
    <w:abstractNumId w:val="11"/>
  </w:num>
  <w:num w:numId="15">
    <w:abstractNumId w:val="13"/>
  </w:num>
  <w:num w:numId="16">
    <w:abstractNumId w:val="10"/>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F7C"/>
    <w:rsid w:val="000D3F41"/>
    <w:rsid w:val="00127F7C"/>
    <w:rsid w:val="00244341"/>
    <w:rsid w:val="00300E5B"/>
    <w:rsid w:val="00355DCA"/>
    <w:rsid w:val="003F1CB4"/>
    <w:rsid w:val="004D612C"/>
    <w:rsid w:val="00551A02"/>
    <w:rsid w:val="005534FA"/>
    <w:rsid w:val="005D3A03"/>
    <w:rsid w:val="00637C40"/>
    <w:rsid w:val="00661C5F"/>
    <w:rsid w:val="00691DD9"/>
    <w:rsid w:val="0072520B"/>
    <w:rsid w:val="008002C0"/>
    <w:rsid w:val="008C5323"/>
    <w:rsid w:val="0091432A"/>
    <w:rsid w:val="00963D41"/>
    <w:rsid w:val="009A6A3B"/>
    <w:rsid w:val="00A568A2"/>
    <w:rsid w:val="00B31A4A"/>
    <w:rsid w:val="00B761FA"/>
    <w:rsid w:val="00B823AA"/>
    <w:rsid w:val="00BA45DB"/>
    <w:rsid w:val="00BF4184"/>
    <w:rsid w:val="00C00FC1"/>
    <w:rsid w:val="00C0601E"/>
    <w:rsid w:val="00C31D30"/>
    <w:rsid w:val="00CD6E39"/>
    <w:rsid w:val="00CF6E91"/>
    <w:rsid w:val="00D85B68"/>
    <w:rsid w:val="00E6004D"/>
    <w:rsid w:val="00E81978"/>
    <w:rsid w:val="00F340F2"/>
    <w:rsid w:val="00F379B7"/>
    <w:rsid w:val="00F525FA"/>
    <w:rsid w:val="00FF2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7B09DE"/>
  <w15:chartTrackingRefBased/>
  <w15:docId w15:val="{C8C8BBE1-2725-4CDA-8384-B87CE79C0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D3F41"/>
    <w:rPr>
      <w:kern w:val="24"/>
    </w:rPr>
  </w:style>
  <w:style w:type="paragraph" w:styleId="Heading1">
    <w:name w:val="heading 1"/>
    <w:basedOn w:val="Normal"/>
    <w:next w:val="Normal"/>
    <w:link w:val="Heading1Char"/>
    <w:uiPriority w:val="4"/>
    <w:qFormat/>
    <w:rsid w:val="009A6A3B"/>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rsid w:val="009A6A3B"/>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semiHidden/>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semiHidden/>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character" w:customStyle="1" w:styleId="s2">
    <w:name w:val="s2"/>
    <w:basedOn w:val="DefaultParagraphFont"/>
    <w:rsid w:val="00963D41"/>
  </w:style>
  <w:style w:type="character" w:styleId="Hyperlink">
    <w:name w:val="Hyperlink"/>
    <w:basedOn w:val="DefaultParagraphFont"/>
    <w:uiPriority w:val="99"/>
    <w:unhideWhenUsed/>
    <w:rsid w:val="0091432A"/>
    <w:rPr>
      <w:color w:val="5F5F5F" w:themeColor="hyperlink"/>
      <w:u w:val="single"/>
    </w:rPr>
  </w:style>
  <w:style w:type="character" w:styleId="UnresolvedMention">
    <w:name w:val="Unresolved Mention"/>
    <w:basedOn w:val="DefaultParagraphFont"/>
    <w:uiPriority w:val="99"/>
    <w:semiHidden/>
    <w:unhideWhenUsed/>
    <w:rsid w:val="009143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84085077">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gohminghui88/Coursera_Capstone/blob/master/Coursera_Capstone_final1.ipynb"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ohmi\AppData\Roaming\Microsoft\Templates\APA%20style%20report%20(6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A951D0E062D478D9C6E41E4F0183DFD"/>
        <w:category>
          <w:name w:val="General"/>
          <w:gallery w:val="placeholder"/>
        </w:category>
        <w:types>
          <w:type w:val="bbPlcHdr"/>
        </w:types>
        <w:behaviors>
          <w:behavior w:val="content"/>
        </w:behaviors>
        <w:guid w:val="{5BDB21D2-3CCF-4833-A218-2FF569B241CA}"/>
      </w:docPartPr>
      <w:docPartBody>
        <w:p w:rsidR="00000000" w:rsidRDefault="009F1334">
          <w:pPr>
            <w:pStyle w:val="8A951D0E062D478D9C6E41E4F0183DFD"/>
          </w:pPr>
          <w:r>
            <w:t>[Title Here, up to 12 Words, on One to Two Lines]</w:t>
          </w:r>
        </w:p>
      </w:docPartBody>
    </w:docPart>
    <w:docPart>
      <w:docPartPr>
        <w:name w:val="21102106354F4CD498522D887259B3C6"/>
        <w:category>
          <w:name w:val="General"/>
          <w:gallery w:val="placeholder"/>
        </w:category>
        <w:types>
          <w:type w:val="bbPlcHdr"/>
        </w:types>
        <w:behaviors>
          <w:behavior w:val="content"/>
        </w:behaviors>
        <w:guid w:val="{D6E02774-3486-4715-B07B-87D8D6902C68}"/>
      </w:docPartPr>
      <w:docPartBody>
        <w:p w:rsidR="00000000" w:rsidRDefault="009F1334">
          <w:pPr>
            <w:pStyle w:val="21102106354F4CD498522D887259B3C6"/>
          </w:pPr>
          <w:r>
            <w:t>Author Note</w:t>
          </w:r>
        </w:p>
      </w:docPartBody>
    </w:docPart>
    <w:docPart>
      <w:docPartPr>
        <w:name w:val="5ADF13EC902142308195432C953CE773"/>
        <w:category>
          <w:name w:val="General"/>
          <w:gallery w:val="placeholder"/>
        </w:category>
        <w:types>
          <w:type w:val="bbPlcHdr"/>
        </w:types>
        <w:behaviors>
          <w:behavior w:val="content"/>
        </w:behaviors>
        <w:guid w:val="{A344352D-1DFE-46D5-9A88-A2EC9DB19138}"/>
      </w:docPartPr>
      <w:docPartBody>
        <w:p w:rsidR="00000000" w:rsidRDefault="009F1334">
          <w:pPr>
            <w:pStyle w:val="5ADF13EC902142308195432C953CE773"/>
          </w:pPr>
          <w:r>
            <w:t>[Include any grant/funding information and a complete correspondence address.]</w:t>
          </w:r>
        </w:p>
      </w:docPartBody>
    </w:docPart>
    <w:docPart>
      <w:docPartPr>
        <w:name w:val="D6222FDC6B2747DCAA8DBE751384BA15"/>
        <w:category>
          <w:name w:val="General"/>
          <w:gallery w:val="placeholder"/>
        </w:category>
        <w:types>
          <w:type w:val="bbPlcHdr"/>
        </w:types>
        <w:behaviors>
          <w:behavior w:val="content"/>
        </w:behaviors>
        <w:guid w:val="{B357782A-D444-4E94-98CF-0104E1997F71}"/>
      </w:docPartPr>
      <w:docPartBody>
        <w:p w:rsidR="00000000" w:rsidRDefault="009F1334">
          <w:pPr>
            <w:pStyle w:val="D6222FDC6B2747DCAA8DBE751384BA15"/>
          </w:pPr>
          <w:r>
            <w:t>Abstract</w:t>
          </w:r>
        </w:p>
      </w:docPartBody>
    </w:docPart>
    <w:docPart>
      <w:docPartPr>
        <w:name w:val="9B4255EF4245467390E499C7B464D9E1"/>
        <w:category>
          <w:name w:val="General"/>
          <w:gallery w:val="placeholder"/>
        </w:category>
        <w:types>
          <w:type w:val="bbPlcHdr"/>
        </w:types>
        <w:behaviors>
          <w:behavior w:val="content"/>
        </w:behaviors>
        <w:guid w:val="{0DCF2285-983B-4F88-9899-F235E0F6FAB1}"/>
      </w:docPartPr>
      <w:docPartBody>
        <w:p w:rsidR="00000000" w:rsidRDefault="009F1334">
          <w:pPr>
            <w:pStyle w:val="9B4255EF4245467390E499C7B464D9E1"/>
          </w:pPr>
          <w:r>
            <w:t>[Click here to add keywords.]</w:t>
          </w:r>
        </w:p>
      </w:docPartBody>
    </w:docPart>
    <w:docPart>
      <w:docPartPr>
        <w:name w:val="A2CC2F07445249008B50185F93BB7EE3"/>
        <w:category>
          <w:name w:val="General"/>
          <w:gallery w:val="placeholder"/>
        </w:category>
        <w:types>
          <w:type w:val="bbPlcHdr"/>
        </w:types>
        <w:behaviors>
          <w:behavior w:val="content"/>
        </w:behaviors>
        <w:guid w:val="{CE3719A3-519F-41D8-9B49-0449F0352831}"/>
      </w:docPartPr>
      <w:docPartBody>
        <w:p w:rsidR="00000000" w:rsidRDefault="009F1334">
          <w:pPr>
            <w:pStyle w:val="A2CC2F07445249008B50185F93BB7EE3"/>
          </w:pPr>
          <w:r>
            <w:t>[Title Here, up to 12 Words, on One to Two Lines]</w:t>
          </w:r>
        </w:p>
      </w:docPartBody>
    </w:docPart>
    <w:docPart>
      <w:docPartPr>
        <w:name w:val="1844DDD632D043348B1E0AA975FACA99"/>
        <w:category>
          <w:name w:val="General"/>
          <w:gallery w:val="placeholder"/>
        </w:category>
        <w:types>
          <w:type w:val="bbPlcHdr"/>
        </w:types>
        <w:behaviors>
          <w:behavior w:val="content"/>
        </w:behaviors>
        <w:guid w:val="{4C46F52B-03B3-4496-AE3D-88C994DCE7F1}"/>
      </w:docPartPr>
      <w:docPartBody>
        <w:p w:rsidR="00000000" w:rsidRDefault="009F1334">
          <w:pPr>
            <w:pStyle w:val="1844DDD632D043348B1E0AA975FACA99"/>
          </w:pPr>
          <w:r w:rsidRPr="005D3A03">
            <w:t>Figures title:</w:t>
          </w:r>
        </w:p>
      </w:docPartBody>
    </w:docPart>
    <w:docPart>
      <w:docPartPr>
        <w:name w:val="6EAEFE83EF9F4D10B5690055108FD580"/>
        <w:category>
          <w:name w:val="General"/>
          <w:gallery w:val="placeholder"/>
        </w:category>
        <w:types>
          <w:type w:val="bbPlcHdr"/>
        </w:types>
        <w:behaviors>
          <w:behavior w:val="content"/>
        </w:behaviors>
        <w:guid w:val="{0B9BC387-106A-4B56-9D19-518FFAD3A4F8}"/>
      </w:docPartPr>
      <w:docPartBody>
        <w:p w:rsidR="00000000" w:rsidRDefault="009F1334">
          <w:pPr>
            <w:pStyle w:val="6EAEFE83EF9F4D10B5690055108FD580"/>
          </w:pPr>
          <w:r>
            <w:t>[Include all figures in their own section, following references (and footnotes and tables, if applicable).  Include a numbered caption for each figure.  Use the Table/Fi</w:t>
          </w:r>
          <w:r>
            <w:t>gure style for easy spacing between figure and caption.]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334"/>
    <w:rsid w:val="009F1334"/>
  </w:rsids>
  <m:mathPr>
    <m:mathFont m:val="Cambria Math"/>
    <m:brkBin m:val="before"/>
    <m:brkBinSub m:val="--"/>
    <m:smallFrac m:val="0"/>
    <m:dispDef/>
    <m:lMargin m:val="0"/>
    <m:rMargin m:val="0"/>
    <m:defJc m:val="centerGroup"/>
    <m:wrapIndent m:val="1440"/>
    <m:intLim m:val="subSup"/>
    <m:naryLim m:val="undOvr"/>
  </m:mathPr>
  <w:themeFontLang w:val="en-SD"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D"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A951D0E062D478D9C6E41E4F0183DFD">
    <w:name w:val="8A951D0E062D478D9C6E41E4F0183DFD"/>
  </w:style>
  <w:style w:type="paragraph" w:customStyle="1" w:styleId="7D8553EBE412422E90AB60F1FCDC15F4">
    <w:name w:val="7D8553EBE412422E90AB60F1FCDC15F4"/>
  </w:style>
  <w:style w:type="paragraph" w:customStyle="1" w:styleId="4B2851206BEE40C78C864164A14C9AEC">
    <w:name w:val="4B2851206BEE40C78C864164A14C9AEC"/>
  </w:style>
  <w:style w:type="paragraph" w:customStyle="1" w:styleId="21102106354F4CD498522D887259B3C6">
    <w:name w:val="21102106354F4CD498522D887259B3C6"/>
  </w:style>
  <w:style w:type="paragraph" w:customStyle="1" w:styleId="5ADF13EC902142308195432C953CE773">
    <w:name w:val="5ADF13EC902142308195432C953CE773"/>
  </w:style>
  <w:style w:type="paragraph" w:customStyle="1" w:styleId="D6222FDC6B2747DCAA8DBE751384BA15">
    <w:name w:val="D6222FDC6B2747DCAA8DBE751384BA15"/>
  </w:style>
  <w:style w:type="character" w:styleId="Emphasis">
    <w:name w:val="Emphasis"/>
    <w:basedOn w:val="DefaultParagraphFont"/>
    <w:uiPriority w:val="4"/>
    <w:unhideWhenUsed/>
    <w:qFormat/>
    <w:rPr>
      <w:i/>
      <w:iCs/>
    </w:rPr>
  </w:style>
  <w:style w:type="paragraph" w:customStyle="1" w:styleId="C6111AC80CAF4A5FA0C64F2D20AF8ED2">
    <w:name w:val="C6111AC80CAF4A5FA0C64F2D20AF8ED2"/>
  </w:style>
  <w:style w:type="paragraph" w:customStyle="1" w:styleId="9B4255EF4245467390E499C7B464D9E1">
    <w:name w:val="9B4255EF4245467390E499C7B464D9E1"/>
  </w:style>
  <w:style w:type="paragraph" w:customStyle="1" w:styleId="A2CC2F07445249008B50185F93BB7EE3">
    <w:name w:val="A2CC2F07445249008B50185F93BB7EE3"/>
  </w:style>
  <w:style w:type="paragraph" w:customStyle="1" w:styleId="12E6D02C9C71495BA10B2037998D0216">
    <w:name w:val="12E6D02C9C71495BA10B2037998D0216"/>
  </w:style>
  <w:style w:type="paragraph" w:customStyle="1" w:styleId="7CA4DD8EC427449DBFF9142FD22ED920">
    <w:name w:val="7CA4DD8EC427449DBFF9142FD22ED920"/>
  </w:style>
  <w:style w:type="paragraph" w:customStyle="1" w:styleId="EC6937CF8FB14DD38AD3134F04EE9A5B">
    <w:name w:val="EC6937CF8FB14DD38AD3134F04EE9A5B"/>
  </w:style>
  <w:style w:type="paragraph" w:customStyle="1" w:styleId="00AED109BAF1442EB62E18FFF20B4BC8">
    <w:name w:val="00AED109BAF1442EB62E18FFF20B4BC8"/>
  </w:style>
  <w:style w:type="paragraph" w:customStyle="1" w:styleId="839B93C704534A6EB57FE5D42117DB18">
    <w:name w:val="839B93C704534A6EB57FE5D42117DB18"/>
  </w:style>
  <w:style w:type="paragraph" w:customStyle="1" w:styleId="497C926CB5C145F088719E4C18525F68">
    <w:name w:val="497C926CB5C145F088719E4C18525F68"/>
  </w:style>
  <w:style w:type="paragraph" w:customStyle="1" w:styleId="0A56DA132E444600AAC547E10E3A8309">
    <w:name w:val="0A56DA132E444600AAC547E10E3A8309"/>
  </w:style>
  <w:style w:type="paragraph" w:customStyle="1" w:styleId="8013AAF27DBF4511BBA77331FE4B460A">
    <w:name w:val="8013AAF27DBF4511BBA77331FE4B460A"/>
  </w:style>
  <w:style w:type="paragraph" w:customStyle="1" w:styleId="EE97530FD1D8456CA85F03621B150131">
    <w:name w:val="EE97530FD1D8456CA85F03621B150131"/>
  </w:style>
  <w:style w:type="paragraph" w:customStyle="1" w:styleId="874CEF06CF5D4B929C99886BDA54A371">
    <w:name w:val="874CEF06CF5D4B929C99886BDA54A371"/>
  </w:style>
  <w:style w:type="paragraph" w:customStyle="1" w:styleId="D18925304BA543719361236897D5EBA4">
    <w:name w:val="D18925304BA543719361236897D5EBA4"/>
  </w:style>
  <w:style w:type="paragraph" w:customStyle="1" w:styleId="340E752A6A8E4625BE4F8609F06DC25A">
    <w:name w:val="340E752A6A8E4625BE4F8609F06DC25A"/>
  </w:style>
  <w:style w:type="paragraph" w:customStyle="1" w:styleId="F36501DA762F42B7A5B75BF3C04E7B81">
    <w:name w:val="F36501DA762F42B7A5B75BF3C04E7B81"/>
  </w:style>
  <w:style w:type="paragraph" w:customStyle="1" w:styleId="E2BA021BC8B44E3491AAEC6509A82847">
    <w:name w:val="E2BA021BC8B44E3491AAEC6509A82847"/>
  </w:style>
  <w:style w:type="paragraph" w:customStyle="1" w:styleId="BD2AB344326740B381DA3DF5722D51D3">
    <w:name w:val="BD2AB344326740B381DA3DF5722D51D3"/>
  </w:style>
  <w:style w:type="paragraph" w:customStyle="1" w:styleId="B93A614F943D4BBD9549CA5018225DBC">
    <w:name w:val="B93A614F943D4BBD9549CA5018225DBC"/>
  </w:style>
  <w:style w:type="paragraph" w:customStyle="1" w:styleId="651198F02AF74699B55591DA3EC480AF">
    <w:name w:val="651198F02AF74699B55591DA3EC480AF"/>
  </w:style>
  <w:style w:type="paragraph" w:customStyle="1" w:styleId="7CCAFB3D63F54E76A193918105184165">
    <w:name w:val="7CCAFB3D63F54E76A193918105184165"/>
  </w:style>
  <w:style w:type="paragraph" w:customStyle="1" w:styleId="EA7D5B095A074EA5A7B2316FD9726412">
    <w:name w:val="EA7D5B095A074EA5A7B2316FD9726412"/>
  </w:style>
  <w:style w:type="paragraph" w:customStyle="1" w:styleId="036AFE39D2924627A2ADF8B9F87C3D8B">
    <w:name w:val="036AFE39D2924627A2ADF8B9F87C3D8B"/>
  </w:style>
  <w:style w:type="paragraph" w:customStyle="1" w:styleId="EC62EF2600C84C9EBD0BA1D4DFA26F4B">
    <w:name w:val="EC62EF2600C84C9EBD0BA1D4DFA26F4B"/>
  </w:style>
  <w:style w:type="paragraph" w:customStyle="1" w:styleId="FBF634FDD6684A18AB27434B7C182A52">
    <w:name w:val="FBF634FDD6684A18AB27434B7C182A52"/>
  </w:style>
  <w:style w:type="paragraph" w:customStyle="1" w:styleId="34637E90E07C4C9C87B7C3919F21E2C5">
    <w:name w:val="34637E90E07C4C9C87B7C3919F21E2C5"/>
  </w:style>
  <w:style w:type="paragraph" w:customStyle="1" w:styleId="13A482D70C6F481894224974BD124188">
    <w:name w:val="13A482D70C6F481894224974BD124188"/>
  </w:style>
  <w:style w:type="paragraph" w:customStyle="1" w:styleId="7A0E1CDAB13C4D4AB44FAF102A1A303C">
    <w:name w:val="7A0E1CDAB13C4D4AB44FAF102A1A303C"/>
  </w:style>
  <w:style w:type="paragraph" w:customStyle="1" w:styleId="F5B2F896261F4244BFCA481777FA7C54">
    <w:name w:val="F5B2F896261F4244BFCA481777FA7C54"/>
  </w:style>
  <w:style w:type="paragraph" w:customStyle="1" w:styleId="E4B839E4CCF0488FBB922E6C0B215BCC">
    <w:name w:val="E4B839E4CCF0488FBB922E6C0B215BCC"/>
  </w:style>
  <w:style w:type="paragraph" w:customStyle="1" w:styleId="F41F0FFE3B594792A9CDC5B75D1B7585">
    <w:name w:val="F41F0FFE3B594792A9CDC5B75D1B7585"/>
  </w:style>
  <w:style w:type="paragraph" w:customStyle="1" w:styleId="387AF8DAEC9C46C680B9F840E5AB51FB">
    <w:name w:val="387AF8DAEC9C46C680B9F840E5AB51FB"/>
  </w:style>
  <w:style w:type="paragraph" w:customStyle="1" w:styleId="BA81DDDA8EAD4939AC461CC943C1A6B1">
    <w:name w:val="BA81DDDA8EAD4939AC461CC943C1A6B1"/>
  </w:style>
  <w:style w:type="paragraph" w:customStyle="1" w:styleId="F10E463E925647288D16F5DEE4851786">
    <w:name w:val="F10E463E925647288D16F5DEE4851786"/>
  </w:style>
  <w:style w:type="paragraph" w:customStyle="1" w:styleId="E719E383D8FA4BC6B0E34E69D3250BFA">
    <w:name w:val="E719E383D8FA4BC6B0E34E69D3250BFA"/>
  </w:style>
  <w:style w:type="paragraph" w:customStyle="1" w:styleId="CF6D4158A83F45CC9C17F2C0FAB15387">
    <w:name w:val="CF6D4158A83F45CC9C17F2C0FAB15387"/>
  </w:style>
  <w:style w:type="paragraph" w:customStyle="1" w:styleId="BD0E1E23E5454DFCB2EEC828E66EC7BA">
    <w:name w:val="BD0E1E23E5454DFCB2EEC828E66EC7BA"/>
  </w:style>
  <w:style w:type="paragraph" w:customStyle="1" w:styleId="F34B5E0EFA2E4E0991E3F7C49A9E54C9">
    <w:name w:val="F34B5E0EFA2E4E0991E3F7C49A9E54C9"/>
  </w:style>
  <w:style w:type="paragraph" w:customStyle="1" w:styleId="F75E34DB168544E0950D92C6CD5F6951">
    <w:name w:val="F75E34DB168544E0950D92C6CD5F6951"/>
  </w:style>
  <w:style w:type="paragraph" w:customStyle="1" w:styleId="F5AB20B0C38948DFA0A894946B935502">
    <w:name w:val="F5AB20B0C38948DFA0A894946B935502"/>
  </w:style>
  <w:style w:type="paragraph" w:customStyle="1" w:styleId="9774E1A74110480AB1675F14176C93CD">
    <w:name w:val="9774E1A74110480AB1675F14176C93CD"/>
  </w:style>
  <w:style w:type="paragraph" w:customStyle="1" w:styleId="7974BF12FBD541AA97FBE5AB9EA6A32B">
    <w:name w:val="7974BF12FBD541AA97FBE5AB9EA6A32B"/>
  </w:style>
  <w:style w:type="paragraph" w:customStyle="1" w:styleId="8C1A35EFAEFE400184F9303FEC4FDBF8">
    <w:name w:val="8C1A35EFAEFE400184F9303FEC4FDBF8"/>
  </w:style>
  <w:style w:type="paragraph" w:customStyle="1" w:styleId="4DE2C686A38D44B8978DC5C6413CF248">
    <w:name w:val="4DE2C686A38D44B8978DC5C6413CF248"/>
  </w:style>
  <w:style w:type="paragraph" w:customStyle="1" w:styleId="4AB70FF8D60B4551803B343AF1D4353B">
    <w:name w:val="4AB70FF8D60B4551803B343AF1D4353B"/>
  </w:style>
  <w:style w:type="paragraph" w:customStyle="1" w:styleId="72DA24E429734707A46E5FEA0804686C">
    <w:name w:val="72DA24E429734707A46E5FEA0804686C"/>
  </w:style>
  <w:style w:type="paragraph" w:customStyle="1" w:styleId="849D7A182CA34643B2BD81E32B857638">
    <w:name w:val="849D7A182CA34643B2BD81E32B857638"/>
  </w:style>
  <w:style w:type="paragraph" w:customStyle="1" w:styleId="DEE52DA5199042E8BA199C281AA52339">
    <w:name w:val="DEE52DA5199042E8BA199C281AA52339"/>
  </w:style>
  <w:style w:type="paragraph" w:customStyle="1" w:styleId="03D3DF9A2646459BB65DCD53EF242B6D">
    <w:name w:val="03D3DF9A2646459BB65DCD53EF242B6D"/>
  </w:style>
  <w:style w:type="paragraph" w:customStyle="1" w:styleId="0CB92442915E49879CD7DD029A5EA23B">
    <w:name w:val="0CB92442915E49879CD7DD029A5EA23B"/>
  </w:style>
  <w:style w:type="paragraph" w:customStyle="1" w:styleId="80CAD734156349D0BEF29845ABAEACDA">
    <w:name w:val="80CAD734156349D0BEF29845ABAEACDA"/>
  </w:style>
  <w:style w:type="paragraph" w:customStyle="1" w:styleId="AB458B968312464BB113BA6E768573C8">
    <w:name w:val="AB458B968312464BB113BA6E768573C8"/>
  </w:style>
  <w:style w:type="paragraph" w:customStyle="1" w:styleId="450E0200186B4C4982E73CC23BD26F2A">
    <w:name w:val="450E0200186B4C4982E73CC23BD26F2A"/>
  </w:style>
  <w:style w:type="paragraph" w:customStyle="1" w:styleId="5F7514402F3F4D59A8B277564404B18D">
    <w:name w:val="5F7514402F3F4D59A8B277564404B18D"/>
  </w:style>
  <w:style w:type="paragraph" w:customStyle="1" w:styleId="9138AFA8A0764E4184E51284D869C819">
    <w:name w:val="9138AFA8A0764E4184E51284D869C819"/>
  </w:style>
  <w:style w:type="paragraph" w:customStyle="1" w:styleId="1844DDD632D043348B1E0AA975FACA99">
    <w:name w:val="1844DDD632D043348B1E0AA975FACA99"/>
  </w:style>
  <w:style w:type="paragraph" w:customStyle="1" w:styleId="6EAEFE83EF9F4D10B5690055108FD580">
    <w:name w:val="6EAEFE83EF9F4D10B5690055108FD5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787D0DBD-B039-4617-80B4-F40D06F096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Template>
  <TotalTime>185</TotalTime>
  <Pages>21</Pages>
  <Words>1070</Words>
  <Characters>6101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Predict whether to Invest a Pub Business in Canada</vt:lpstr>
    </vt:vector>
  </TitlesOfParts>
  <Company/>
  <LinksUpToDate>false</LinksUpToDate>
  <CharactersWithSpaces>7157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 whether to Invest a Pub Business in Canada</dc:title>
  <dc:subject/>
  <dc:creator>Ming Hui Goh</dc:creator>
  <cp:keywords/>
  <dc:description/>
  <cp:lastModifiedBy>Ming Hui Goh</cp:lastModifiedBy>
  <cp:revision>3</cp:revision>
  <dcterms:created xsi:type="dcterms:W3CDTF">2018-11-16T16:12:00Z</dcterms:created>
  <dcterms:modified xsi:type="dcterms:W3CDTF">2018-11-16T19:17:00Z</dcterms:modified>
</cp:coreProperties>
</file>